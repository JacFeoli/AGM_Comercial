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75"/>
      </w:tblGrid>
      <w:tr w:rsidR="00B0688D" w14:paraId="520530BD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3E1F4E22" w14:textId="77777777" w:rsidR="00B0688D" w:rsidRDefault="00B0688D" w:rsidP="007057F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70FC523" wp14:editId="08524D1A">
                      <wp:extent cx="5762625" cy="188595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62625" cy="1885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4F33D1" w14:textId="7A4405AA" w:rsidR="009875C8" w:rsidRDefault="002E0194" w:rsidP="002E0194">
                                  <w:pPr>
                                    <w:pStyle w:val="Ttulo"/>
                                  </w:pPr>
                                  <w:r w:rsidRPr="002E0194">
                                    <w:rPr>
                                      <w:lang w:bidi="es-ES"/>
                                    </w:rPr>
                                    <w:t>INFORME</w:t>
                                  </w:r>
                                </w:p>
                                <w:p w14:paraId="4F83BBAE" w14:textId="29326080" w:rsidR="00B0688D" w:rsidRPr="002E0194" w:rsidRDefault="005E66E0" w:rsidP="002E0194">
                                  <w:pPr>
                                    <w:pStyle w:val="Ttulo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DE ACTIVIDADES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70FC52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453.75pt;height:14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" filled="f" stroked="f" strokeweight=".5pt">
                      <v:textbox>
                        <w:txbxContent>
                          <w:p w14:paraId="4E4F33D1" w14:textId="7A4405AA" w:rsidR="009875C8" w:rsidRDefault="002E0194" w:rsidP="002E0194">
                            <w:pPr>
                              <w:pStyle w:val="Ttulo"/>
                            </w:pPr>
                            <w:r w:rsidRPr="002E0194">
                              <w:rPr>
                                <w:lang w:bidi="es-ES"/>
                              </w:rPr>
                              <w:t>INFORME</w:t>
                            </w:r>
                          </w:p>
                          <w:p w14:paraId="4F83BBAE" w14:textId="29326080" w:rsidR="00B0688D" w:rsidRPr="002E0194" w:rsidRDefault="005E66E0" w:rsidP="002E0194">
                            <w:pPr>
                              <w:pStyle w:val="Ttulo"/>
                            </w:pPr>
                            <w:r>
                              <w:rPr>
                                <w:lang w:bidi="es-ES"/>
                              </w:rPr>
                              <w:t>DE ACTIVIDADES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120"/>
      </w:tblGrid>
      <w:tr w:rsidR="00E1560F" w14:paraId="2175BCC9" w14:textId="77777777" w:rsidTr="00B0688D">
        <w:trPr>
          <w:trHeight w:val="2043"/>
        </w:trPr>
        <w:tc>
          <w:tcPr>
            <w:tcW w:w="4572" w:type="dxa"/>
          </w:tcPr>
          <w:p w14:paraId="2C2BA56B" w14:textId="77777777" w:rsidR="00B0688D" w:rsidRDefault="00B0688D" w:rsidP="007057F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5EA59E0" wp14:editId="1A86D3C6">
                      <wp:extent cx="3886200" cy="457200"/>
                      <wp:effectExtent l="0" t="0" r="0" b="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8620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2DD5C0" w14:textId="0B2D4F06" w:rsidR="00B0688D" w:rsidRPr="005E66E0" w:rsidRDefault="005E66E0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val="es-CO" w:bidi="es-ES"/>
                                    </w:rPr>
                                    <w:t>AGM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5EA59E0" id="Cuadro de texto 6" o:spid="_x0000_s1027" type="#_x0000_t202" style="width:30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" filled="f" stroked="f" strokeweight=".5pt">
                      <v:textbox>
                        <w:txbxContent>
                          <w:p w14:paraId="762DD5C0" w14:textId="0B2D4F06" w:rsidR="00B0688D" w:rsidRPr="005E66E0" w:rsidRDefault="005E66E0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val="es-CO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val="es-CO" w:bidi="es-ES"/>
                              </w:rPr>
                              <w:t>AGM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1770DE6" wp14:editId="0F5D0886">
                      <wp:extent cx="3562350" cy="605155"/>
                      <wp:effectExtent l="0" t="0" r="0" b="4445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62350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5AE79A9" w14:textId="199BEC6D" w:rsidR="00B0688D" w:rsidRDefault="005E66E0" w:rsidP="007057F4">
                                  <w:pPr>
                                    <w:rPr>
                                      <w:lang w:val="es-CO" w:bidi="es-ES"/>
                                    </w:rPr>
                                  </w:pPr>
                                  <w:r>
                                    <w:rPr>
                                      <w:lang w:val="es-CO" w:bidi="es-ES"/>
                                    </w:rPr>
                                    <w:t>ING. JAMES NAVARRO</w:t>
                                  </w:r>
                                </w:p>
                                <w:p w14:paraId="0DC9D15D" w14:textId="6BE46499" w:rsidR="005E66E0" w:rsidRPr="005E66E0" w:rsidRDefault="005E66E0" w:rsidP="007057F4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 w:bidi="es-ES"/>
                                    </w:rPr>
                                    <w:t>INFORME -02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770DE6" id="Cuadro de texto 7" o:spid="_x0000_s1028" type="#_x0000_t202" style="width:280.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" filled="f" stroked="f" strokeweight=".5pt">
                      <v:textbox>
                        <w:txbxContent>
                          <w:p w14:paraId="25AE79A9" w14:textId="199BEC6D" w:rsidR="00B0688D" w:rsidRDefault="005E66E0" w:rsidP="007057F4">
                            <w:pPr>
                              <w:rPr>
                                <w:lang w:val="es-CO" w:bidi="es-ES"/>
                              </w:rPr>
                            </w:pPr>
                            <w:r>
                              <w:rPr>
                                <w:lang w:val="es-CO" w:bidi="es-ES"/>
                              </w:rPr>
                              <w:t>ING. JAMES NAVARRO</w:t>
                            </w:r>
                          </w:p>
                          <w:p w14:paraId="0DC9D15D" w14:textId="6BE46499" w:rsidR="005E66E0" w:rsidRPr="005E66E0" w:rsidRDefault="005E66E0" w:rsidP="007057F4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 w:bidi="es-ES"/>
                              </w:rPr>
                              <w:t>INFORME -02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3CD8265D" w14:textId="77777777" w:rsidR="008A3C95" w:rsidRDefault="008A3C95" w:rsidP="007057F4"/>
    <w:tbl>
      <w:tblPr>
        <w:tblpPr w:leftFromText="180" w:rightFromText="180" w:vertAnchor="text" w:horzAnchor="margin" w:tblpXSpec="center" w:tblpY="13051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70"/>
        <w:gridCol w:w="3480"/>
      </w:tblGrid>
      <w:tr w:rsidR="0051019E" w14:paraId="4F32F15F" w14:textId="77777777" w:rsidTr="0051019E">
        <w:trPr>
          <w:trHeight w:val="1080"/>
        </w:trPr>
        <w:tc>
          <w:tcPr>
            <w:tcW w:w="5449" w:type="dxa"/>
            <w:vAlign w:val="center"/>
          </w:tcPr>
          <w:p w14:paraId="4B44923B" w14:textId="77777777" w:rsidR="0051019E" w:rsidRDefault="0051019E" w:rsidP="0051019E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F1CB998" wp14:editId="0E9B9D6B">
                      <wp:extent cx="4362450" cy="605155"/>
                      <wp:effectExtent l="0" t="0" r="0" b="4445"/>
                      <wp:docPr id="13" name="Cuadro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62450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A73B00" w14:textId="0A3866C2" w:rsidR="0051019E" w:rsidRPr="004F2231" w:rsidRDefault="005E66E0" w:rsidP="0051019E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es-ES"/>
                                    </w:rPr>
                                    <w:t>Requerimientos funcionales desarrollados</w:t>
                                  </w:r>
                                </w:p>
                                <w:p w14:paraId="0C8F4DDD" w14:textId="2DDF127C" w:rsidR="0051019E" w:rsidRPr="007057F4" w:rsidRDefault="0051019E" w:rsidP="0051019E">
                                  <w:r w:rsidRPr="007057F4">
                                    <w:rPr>
                                      <w:lang w:bidi="es-ES"/>
                                    </w:rPr>
                                    <w:t xml:space="preserve">Correo electrónico </w:t>
                                  </w:r>
                                  <w:r w:rsidR="005E66E0">
                                    <w:rPr>
                                      <w:lang w:bidi="es-ES"/>
                                    </w:rPr>
                                    <w:t>jamesnavarroblanco@gmail.com</w:t>
                                  </w:r>
                                </w:p>
                                <w:p w14:paraId="70AAC91C" w14:textId="77777777" w:rsidR="0051019E" w:rsidRPr="007057F4" w:rsidRDefault="0051019E" w:rsidP="0051019E"/>
                                <w:p w14:paraId="62F22F5B" w14:textId="77777777" w:rsidR="0051019E" w:rsidRPr="007057F4" w:rsidRDefault="0051019E" w:rsidP="0051019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1CB998" id="Cuadro de texto 13" o:spid="_x0000_s1029" type="#_x0000_t202" style="width:343.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" filled="f" stroked="f" strokeweight=".5pt">
                      <v:textbox>
                        <w:txbxContent>
                          <w:p w14:paraId="4AA73B00" w14:textId="0A3866C2" w:rsidR="0051019E" w:rsidRPr="004F2231" w:rsidRDefault="005E66E0" w:rsidP="0051019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es-ES"/>
                              </w:rPr>
                              <w:t>Requerimientos funcionales desarrollados</w:t>
                            </w:r>
                          </w:p>
                          <w:p w14:paraId="0C8F4DDD" w14:textId="2DDF127C" w:rsidR="0051019E" w:rsidRPr="007057F4" w:rsidRDefault="0051019E" w:rsidP="0051019E">
                            <w:r w:rsidRPr="007057F4">
                              <w:rPr>
                                <w:lang w:bidi="es-ES"/>
                              </w:rPr>
                              <w:t xml:space="preserve">Correo electrónico </w:t>
                            </w:r>
                            <w:r w:rsidR="005E66E0">
                              <w:rPr>
                                <w:lang w:bidi="es-ES"/>
                              </w:rPr>
                              <w:t>jamesnavarroblanco@gmail.com</w:t>
                            </w:r>
                          </w:p>
                          <w:p w14:paraId="70AAC91C" w14:textId="77777777" w:rsidR="0051019E" w:rsidRPr="007057F4" w:rsidRDefault="0051019E" w:rsidP="0051019E"/>
                          <w:p w14:paraId="62F22F5B" w14:textId="77777777" w:rsidR="0051019E" w:rsidRPr="007057F4" w:rsidRDefault="0051019E" w:rsidP="0051019E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901" w:type="dxa"/>
            <w:vAlign w:val="center"/>
          </w:tcPr>
          <w:p w14:paraId="20AAB01C" w14:textId="449A590B" w:rsidR="0051019E" w:rsidRDefault="005E66E0" w:rsidP="0051019E">
            <w:pPr>
              <w:jc w:val="right"/>
            </w:pPr>
            <w:r>
              <w:rPr>
                <w:noProof/>
                <w:lang w:bidi="es-ES"/>
              </w:rPr>
              <w:drawing>
                <wp:inline distT="0" distB="0" distL="0" distR="0" wp14:anchorId="7056DB20" wp14:editId="4F215C8D">
                  <wp:extent cx="590550" cy="59055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62A320" w14:textId="77777777" w:rsidR="008A3C95" w:rsidRDefault="002E0194" w:rsidP="007057F4">
      <w:r>
        <w:rPr>
          <w:noProof/>
          <w:lang w:bidi="es-ES"/>
        </w:rPr>
        <w:drawing>
          <wp:anchor distT="0" distB="0" distL="114300" distR="114300" simplePos="0" relativeHeight="251662336" behindDoc="1" locked="0" layoutInCell="1" allowOverlap="1" wp14:anchorId="0DCA37DA" wp14:editId="21CD5853">
            <wp:simplePos x="0" y="0"/>
            <wp:positionH relativeFrom="column">
              <wp:posOffset>-12065</wp:posOffset>
            </wp:positionH>
            <wp:positionV relativeFrom="paragraph">
              <wp:posOffset>3031087</wp:posOffset>
            </wp:positionV>
            <wp:extent cx="2330450" cy="3310890"/>
            <wp:effectExtent l="0" t="0" r="0" b="3810"/>
            <wp:wrapNone/>
            <wp:docPr id="4" name="Gráfico 4" descr="rectángulo transparente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es-ES"/>
        </w:rPr>
        <w:drawing>
          <wp:anchor distT="0" distB="0" distL="114300" distR="114300" simplePos="0" relativeHeight="251660288" behindDoc="1" locked="0" layoutInCell="1" allowOverlap="1" wp14:anchorId="5DC22F7C" wp14:editId="7DA47EE3">
            <wp:simplePos x="0" y="0"/>
            <wp:positionH relativeFrom="column">
              <wp:posOffset>-12065</wp:posOffset>
            </wp:positionH>
            <wp:positionV relativeFrom="paragraph">
              <wp:posOffset>3037598</wp:posOffset>
            </wp:positionV>
            <wp:extent cx="7045257" cy="3329054"/>
            <wp:effectExtent l="0" t="0" r="3810" b="5080"/>
            <wp:wrapNone/>
            <wp:docPr id="3" name="Imagen 3" descr="imagen de centro de nego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0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es-ES"/>
        </w:rPr>
        <w:drawing>
          <wp:anchor distT="0" distB="0" distL="114300" distR="114300" simplePos="0" relativeHeight="251661312" behindDoc="1" locked="0" layoutInCell="1" allowOverlap="1" wp14:anchorId="2AA4B850" wp14:editId="0C3F93A2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áfico 2" descr="rectángulo transparente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7E0F54A9" wp14:editId="2D2FDB0C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áfico 1" descr="rectángulo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rPr>
          <w:lang w:bidi="es-ES"/>
        </w:rPr>
        <w:br w:type="page"/>
      </w:r>
    </w:p>
    <w:sdt>
      <w:sdtPr>
        <w:id w:val="-13672463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</w:sdtEndPr>
      <w:sdtContent>
        <w:p w14:paraId="4F31C9A8" w14:textId="1B336E8D" w:rsidR="005E66E0" w:rsidRDefault="00103A48">
          <w:pPr>
            <w:pStyle w:val="TtuloTDC"/>
            <w:framePr w:wrap="around"/>
          </w:pPr>
          <w:r>
            <w:t>CONTENIDO</w:t>
          </w:r>
        </w:p>
        <w:p w14:paraId="63C0BB16" w14:textId="3AD1462D" w:rsidR="007C309B" w:rsidRDefault="007C309B">
          <w:r>
            <w:t xml:space="preserve">                                                                                                                                 </w:t>
          </w:r>
          <w:proofErr w:type="spellStart"/>
          <w:r>
            <w:t>Pag.</w:t>
          </w:r>
          <w:proofErr w:type="spellEnd"/>
        </w:p>
        <w:p w14:paraId="4530A00D" w14:textId="48E76925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RF01 Modulo de usuario</w:t>
          </w:r>
          <w:r w:rsidR="007C309B">
            <w:t>…………………………………………………………</w:t>
          </w:r>
          <w:proofErr w:type="gramStart"/>
          <w:r w:rsidR="007C309B">
            <w:t>…….</w:t>
          </w:r>
          <w:proofErr w:type="gramEnd"/>
          <w:r w:rsidR="00BF272E">
            <w:t>2</w:t>
          </w:r>
        </w:p>
        <w:p w14:paraId="51ADD65B" w14:textId="6C085A56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RF02 Modulo de roles</w:t>
          </w:r>
          <w:r w:rsidR="007C309B">
            <w:t>……………………………………………………………</w:t>
          </w:r>
          <w:proofErr w:type="gramStart"/>
          <w:r w:rsidR="007C309B">
            <w:t>…….</w:t>
          </w:r>
          <w:proofErr w:type="gramEnd"/>
          <w:r w:rsidR="007C309B">
            <w:t>.3</w:t>
          </w:r>
        </w:p>
        <w:p w14:paraId="15053E92" w14:textId="6DF0EFEB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RF0</w:t>
          </w:r>
          <w:r>
            <w:t>3</w:t>
          </w:r>
          <w:r w:rsidR="007C309B">
            <w:t xml:space="preserve"> Modulo de asignación de permisos</w:t>
          </w:r>
          <w:r w:rsidR="007C309B">
            <w:t>……………………………………</w:t>
          </w:r>
          <w:r w:rsidR="007C309B">
            <w:t>…4</w:t>
          </w:r>
        </w:p>
        <w:p w14:paraId="053E34E5" w14:textId="033B2482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RF0</w:t>
          </w:r>
          <w:r>
            <w:t>4</w:t>
          </w:r>
          <w:r w:rsidR="007C309B">
            <w:t xml:space="preserve"> Modulo de cargue de municipio visita</w:t>
          </w:r>
          <w:r w:rsidR="007C309B">
            <w:t>……………………………</w:t>
          </w:r>
          <w:proofErr w:type="gramStart"/>
          <w:r w:rsidR="007C309B">
            <w:t>……</w:t>
          </w:r>
          <w:r w:rsidR="007C309B">
            <w:t>.</w:t>
          </w:r>
          <w:proofErr w:type="gramEnd"/>
          <w:r w:rsidR="007C309B">
            <w:t>5</w:t>
          </w:r>
        </w:p>
        <w:p w14:paraId="3E7FDE1A" w14:textId="61F9D96D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RF0</w:t>
          </w:r>
          <w:r>
            <w:t>5</w:t>
          </w:r>
          <w:r w:rsidR="007C309B" w:rsidRPr="007C309B">
            <w:t xml:space="preserve"> </w:t>
          </w:r>
          <w:r w:rsidR="007C309B">
            <w:t>Modulo de cargue</w:t>
          </w:r>
          <w:r w:rsidR="007C309B">
            <w:t xml:space="preserve"> de municipio </w:t>
          </w:r>
          <w:r w:rsidR="007C309B">
            <w:t>……………………………………</w:t>
          </w:r>
          <w:proofErr w:type="gramStart"/>
          <w:r w:rsidR="007C309B">
            <w:t>…….</w:t>
          </w:r>
          <w:proofErr w:type="gramEnd"/>
          <w:r w:rsidR="007C309B">
            <w:t>5</w:t>
          </w:r>
        </w:p>
        <w:p w14:paraId="4A786C07" w14:textId="51979CEE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RF0</w:t>
          </w:r>
          <w:r>
            <w:t>6</w:t>
          </w:r>
          <w:r w:rsidR="007C309B" w:rsidRPr="007C309B">
            <w:t xml:space="preserve"> </w:t>
          </w:r>
          <w:r w:rsidR="007C309B">
            <w:t xml:space="preserve">Modulo de </w:t>
          </w:r>
          <w:r w:rsidR="007C309B">
            <w:t>municipio comercializador……………………………</w:t>
          </w:r>
          <w:proofErr w:type="gramStart"/>
          <w:r w:rsidR="007C309B">
            <w:t>…….</w:t>
          </w:r>
          <w:proofErr w:type="gramEnd"/>
          <w:r w:rsidR="007C309B">
            <w:t>6</w:t>
          </w:r>
        </w:p>
        <w:p w14:paraId="08D5278E" w14:textId="4DD508BD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RF0</w:t>
          </w:r>
          <w:r>
            <w:t>7</w:t>
          </w:r>
          <w:r w:rsidR="007C309B" w:rsidRPr="007C309B">
            <w:t xml:space="preserve"> </w:t>
          </w:r>
          <w:r w:rsidR="007C309B">
            <w:t>Modulo de municipio</w:t>
          </w:r>
          <w:r w:rsidR="007C309B">
            <w:t xml:space="preserve"> operador………………………………………</w:t>
          </w:r>
          <w:proofErr w:type="gramStart"/>
          <w:r w:rsidR="007C309B">
            <w:t>…….</w:t>
          </w:r>
          <w:proofErr w:type="gramEnd"/>
          <w:r w:rsidR="007C309B">
            <w:t>6</w:t>
          </w:r>
        </w:p>
        <w:p w14:paraId="745B3259" w14:textId="0EC02F0D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RF0</w:t>
          </w:r>
          <w:r>
            <w:t>8</w:t>
          </w:r>
          <w:r w:rsidR="007C309B">
            <w:t xml:space="preserve"> </w:t>
          </w:r>
          <w:r w:rsidR="007C309B">
            <w:t xml:space="preserve">Modulo de </w:t>
          </w:r>
          <w:r w:rsidR="007C309B">
            <w:t>cargue departamento…………………………………………7</w:t>
          </w:r>
        </w:p>
        <w:p w14:paraId="69A77046" w14:textId="133C5FC7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RF0</w:t>
          </w:r>
          <w:r>
            <w:t>9</w:t>
          </w:r>
          <w:r w:rsidR="007C309B" w:rsidRPr="007C309B">
            <w:t xml:space="preserve"> </w:t>
          </w:r>
          <w:r w:rsidR="007C309B">
            <w:t>Modulo de departamento</w:t>
          </w:r>
          <w:r w:rsidR="007C309B">
            <w:t xml:space="preserve"> visita……………………………………</w:t>
          </w:r>
          <w:proofErr w:type="gramStart"/>
          <w:r w:rsidR="007C309B">
            <w:t>…….</w:t>
          </w:r>
          <w:proofErr w:type="gramEnd"/>
          <w:r w:rsidR="007C309B">
            <w:t>.8</w:t>
          </w:r>
        </w:p>
        <w:p w14:paraId="578B15A7" w14:textId="05A35C27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</w:t>
          </w:r>
          <w:r>
            <w:t>10</w:t>
          </w:r>
          <w:r w:rsidR="007C309B" w:rsidRPr="007C309B">
            <w:t xml:space="preserve"> </w:t>
          </w:r>
          <w:r w:rsidR="007C309B">
            <w:t>Modulo de departamento</w:t>
          </w:r>
          <w:r w:rsidR="007C309B">
            <w:t xml:space="preserve"> comercializador……………………</w:t>
          </w:r>
          <w:proofErr w:type="gramStart"/>
          <w:r w:rsidR="007C309B">
            <w:t>…….</w:t>
          </w:r>
          <w:proofErr w:type="gramEnd"/>
          <w:r w:rsidR="007C309B">
            <w:t>.9</w:t>
          </w:r>
        </w:p>
        <w:p w14:paraId="0DCA9AE9" w14:textId="3B3A031A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</w:t>
          </w:r>
          <w:r>
            <w:t>11</w:t>
          </w:r>
          <w:r w:rsidR="007C309B" w:rsidRPr="007C309B">
            <w:t xml:space="preserve"> </w:t>
          </w:r>
          <w:r w:rsidR="007C309B">
            <w:t>Modulo de departamento</w:t>
          </w:r>
          <w:r w:rsidR="007C309B">
            <w:t xml:space="preserve"> operador………………………………</w:t>
          </w:r>
          <w:proofErr w:type="gramStart"/>
          <w:r w:rsidR="007C309B">
            <w:t>…….</w:t>
          </w:r>
          <w:proofErr w:type="gramEnd"/>
          <w:r w:rsidR="007C309B">
            <w:t>10</w:t>
          </w:r>
        </w:p>
        <w:p w14:paraId="30A59E0F" w14:textId="35ACE148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</w:t>
          </w:r>
          <w:r>
            <w:t>1</w:t>
          </w:r>
          <w:r>
            <w:t>2</w:t>
          </w:r>
          <w:r w:rsidR="007C309B">
            <w:t xml:space="preserve"> </w:t>
          </w:r>
          <w:r w:rsidR="007C309B">
            <w:t xml:space="preserve">Modulo de </w:t>
          </w:r>
          <w:r w:rsidR="007C309B">
            <w:t>concesiones…………………………………………………</w:t>
          </w:r>
          <w:proofErr w:type="gramStart"/>
          <w:r w:rsidR="007C309B">
            <w:t>…….</w:t>
          </w:r>
          <w:proofErr w:type="gramEnd"/>
          <w:r w:rsidR="007C309B">
            <w:t>.11</w:t>
          </w:r>
        </w:p>
        <w:p w14:paraId="5CAD6EE1" w14:textId="1A0B638F" w:rsidR="001D5A52" w:rsidRDefault="001D5A52" w:rsidP="001D5A52">
          <w:pPr>
            <w:pStyle w:val="Prrafodelista"/>
            <w:numPr>
              <w:ilvl w:val="0"/>
              <w:numId w:val="21"/>
            </w:numPr>
          </w:pPr>
          <w:r>
            <w:t>RF</w:t>
          </w:r>
          <w:r w:rsidR="007C309B">
            <w:t>13 Modulo de empresas……………………………………………………………12</w:t>
          </w:r>
        </w:p>
        <w:p w14:paraId="437E9095" w14:textId="6C3110CF" w:rsidR="00103A48" w:rsidRDefault="00103A48" w:rsidP="00103A48">
          <w:pPr>
            <w:pStyle w:val="Prrafodelista"/>
            <w:numPr>
              <w:ilvl w:val="0"/>
              <w:numId w:val="21"/>
            </w:numPr>
          </w:pPr>
          <w:r>
            <w:t>RF1</w:t>
          </w:r>
          <w:r>
            <w:t>4</w:t>
          </w:r>
          <w:r>
            <w:t xml:space="preserve"> Modulo de </w:t>
          </w:r>
          <w:r w:rsidR="00507B88">
            <w:t>concesione</w:t>
          </w:r>
          <w:r>
            <w:t>…………………………………………………………1</w:t>
          </w:r>
          <w:r>
            <w:t>3</w:t>
          </w:r>
        </w:p>
        <w:p w14:paraId="697D85FC" w14:textId="00E9FE9D" w:rsidR="00103A48" w:rsidRDefault="00103A48" w:rsidP="00103A48">
          <w:pPr>
            <w:pStyle w:val="Prrafodelista"/>
            <w:numPr>
              <w:ilvl w:val="0"/>
              <w:numId w:val="21"/>
            </w:numPr>
          </w:pPr>
          <w:r>
            <w:t>RF1</w:t>
          </w:r>
          <w:r>
            <w:t>5</w:t>
          </w:r>
          <w:r>
            <w:t xml:space="preserve"> Modulo de </w:t>
          </w:r>
          <w:r w:rsidR="00507B88">
            <w:t>operador</w:t>
          </w:r>
          <w:r>
            <w:t>……………………………………………………………1</w:t>
          </w:r>
          <w:r>
            <w:t>4</w:t>
          </w:r>
        </w:p>
        <w:p w14:paraId="41F73379" w14:textId="77777777" w:rsidR="00103A48" w:rsidRDefault="00103A48" w:rsidP="00103A48">
          <w:pPr>
            <w:ind w:left="360"/>
          </w:pPr>
        </w:p>
        <w:p w14:paraId="58E69BB4" w14:textId="0D1EACAD" w:rsidR="007C309B" w:rsidRDefault="007C309B" w:rsidP="007C309B">
          <w:pPr>
            <w:pStyle w:val="Prrafodelista"/>
          </w:pPr>
        </w:p>
        <w:p w14:paraId="4412147D" w14:textId="31F651D3" w:rsidR="005E66E0" w:rsidRDefault="005E66E0" w:rsidP="007C309B">
          <w:pPr>
            <w:pStyle w:val="Prrafodelista"/>
          </w:pPr>
        </w:p>
      </w:sdtContent>
    </w:sdt>
    <w:p w14:paraId="382F7EF0" w14:textId="77777777" w:rsidR="004F2231" w:rsidRDefault="004F2231">
      <w:pPr>
        <w:spacing w:after="200"/>
        <w:rPr>
          <w:bCs/>
        </w:rPr>
      </w:pPr>
      <w:r>
        <w:rPr>
          <w:lang w:bidi="es-ES"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68E672C6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258EDD" w14:textId="13D26F4C" w:rsidR="004F2231" w:rsidRDefault="007C309B" w:rsidP="004F2231">
            <w:pPr>
              <w:pStyle w:val="Ttulo1"/>
              <w:framePr w:hSpace="0" w:wrap="auto" w:vAnchor="margin" w:hAnchor="text" w:yAlign="inline"/>
              <w:jc w:val="left"/>
            </w:pPr>
            <w:r>
              <w:lastRenderedPageBreak/>
              <w:t>DESARROLLADOS</w:t>
            </w:r>
          </w:p>
        </w:tc>
      </w:tr>
    </w:tbl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9B2EEC" w:rsidRPr="009B2EEC" w14:paraId="3BA06C0E" w14:textId="77777777" w:rsidTr="009B2EE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E0D6FF5" w14:textId="18D7F16B" w:rsidR="009B2EEC" w:rsidRPr="009B2EEC" w:rsidRDefault="00D51B4B" w:rsidP="009B2EE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48CE0FF" w14:textId="08DAFCB8" w:rsidR="009B2EEC" w:rsidRPr="009B2EEC" w:rsidRDefault="009B2EEC" w:rsidP="009B2EE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RF-0</w:t>
            </w:r>
            <w:r w:rsidR="00D51B4B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1</w:t>
            </w:r>
          </w:p>
        </w:tc>
      </w:tr>
      <w:tr w:rsidR="009B2EEC" w:rsidRPr="009B2EEC" w14:paraId="02264206" w14:textId="77777777" w:rsidTr="009B2EE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E31A0" w14:textId="77777777" w:rsidR="009B2EEC" w:rsidRPr="009B2EEC" w:rsidRDefault="009B2EEC" w:rsidP="009B2EE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2871C" w14:textId="3DACDDA7" w:rsidR="009B2EEC" w:rsidRPr="009B2EEC" w:rsidRDefault="009B2EEC" w:rsidP="009B2EE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usuario</w:t>
            </w:r>
          </w:p>
        </w:tc>
      </w:tr>
      <w:tr w:rsidR="009B2EEC" w:rsidRPr="009B2EEC" w14:paraId="11C15BF2" w14:textId="77777777" w:rsidTr="009B2EE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F959B" w14:textId="77DCF6A1" w:rsidR="009B2EEC" w:rsidRPr="009B2EEC" w:rsidRDefault="00D51B4B" w:rsidP="009B2EE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B2258" w14:textId="6D954A48" w:rsidR="009B2EEC" w:rsidRPr="009B2EEC" w:rsidRDefault="009B2EEC" w:rsidP="009B2EE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Registrar, listar, eliminar y consultar usuarios del sistema</w:t>
            </w:r>
          </w:p>
        </w:tc>
      </w:tr>
      <w:tr w:rsidR="009B2EEC" w:rsidRPr="009B2EEC" w14:paraId="623E015A" w14:textId="77777777" w:rsidTr="009B2EE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0FB73" w14:textId="3F126591" w:rsidR="009B2EEC" w:rsidRPr="009B2EEC" w:rsidRDefault="00D51B4B" w:rsidP="009B2EE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B4EE1" w14:textId="108888FC" w:rsidR="009B2EEC" w:rsidRPr="009B2EEC" w:rsidRDefault="009B2EEC" w:rsidP="009B2EE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En este</w:t>
            </w:r>
          </w:p>
        </w:tc>
      </w:tr>
      <w:tr w:rsidR="009B2EEC" w:rsidRPr="009B2EEC" w14:paraId="5BD62751" w14:textId="77777777" w:rsidTr="009B2EE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6BDF2" w14:textId="77777777" w:rsidR="009B2EEC" w:rsidRPr="009B2EEC" w:rsidRDefault="009B2EEC" w:rsidP="009B2EE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1EE78" w14:textId="0ABEB71D" w:rsidR="009B2EEC" w:rsidRPr="009B2EEC" w:rsidRDefault="009B2EEC" w:rsidP="009B2EE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básicos, usuario y contraseña</w:t>
            </w:r>
          </w:p>
        </w:tc>
      </w:tr>
      <w:tr w:rsidR="00D51B4B" w:rsidRPr="009B2EEC" w14:paraId="646EE2CB" w14:textId="77777777" w:rsidTr="009B2EE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E83023" w14:textId="7B1974E9" w:rsidR="00D51B4B" w:rsidRPr="009B2EEC" w:rsidRDefault="00D51B4B" w:rsidP="009B2EE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8BACBF" w14:textId="0B058A94" w:rsidR="00D51B4B" w:rsidRPr="009B2EEC" w:rsidRDefault="00D51B4B" w:rsidP="009B2EE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Acceso para que el usuario pueda ingresar al sistema</w:t>
            </w:r>
          </w:p>
        </w:tc>
      </w:tr>
      <w:tr w:rsidR="009B2EEC" w:rsidRPr="009B2EEC" w14:paraId="37196B09" w14:textId="77777777" w:rsidTr="009B2EE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F3155" w14:textId="77777777" w:rsidR="009B2EEC" w:rsidRPr="009B2EEC" w:rsidRDefault="009B2EEC" w:rsidP="009B2EE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45AB9" w14:textId="21DFE720" w:rsidR="009B2EEC" w:rsidRPr="009B2EEC" w:rsidRDefault="009B2EEC" w:rsidP="009B2EE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Alta</w:t>
            </w:r>
          </w:p>
        </w:tc>
      </w:tr>
    </w:tbl>
    <w:p w14:paraId="4C0C8323" w14:textId="64BB9579" w:rsidR="007057F4" w:rsidRDefault="007057F4" w:rsidP="001F0AF0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D51B4B" w:rsidRPr="00D51B4B" w14:paraId="1E2F9BF9" w14:textId="77777777" w:rsidTr="00D51B4B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16369" w14:textId="77777777" w:rsidR="00D51B4B" w:rsidRPr="00D51B4B" w:rsidRDefault="00D51B4B" w:rsidP="00D51B4B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D51B4B" w:rsidRPr="00D51B4B" w14:paraId="1A16CF98" w14:textId="77777777" w:rsidTr="00D51B4B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37F575B" w14:textId="2FDDF1B2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74704DD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A928514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2080E3B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D51B4B" w:rsidRPr="00D51B4B" w14:paraId="5AB7BB4B" w14:textId="77777777" w:rsidTr="00D51B4B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6ABBE" w14:textId="215DD42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RF-01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79AB2" w14:textId="312F7460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5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-08-2022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6967A" w14:textId="32DDD284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10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-08-2022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78AE2" w14:textId="6CE96DB1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D51B4B" w:rsidRPr="00D51B4B" w14:paraId="050DB042" w14:textId="77777777" w:rsidTr="00D51B4B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9191E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56AD0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FA260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51D9B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D51B4B" w:rsidRPr="00D51B4B" w14:paraId="1E0EFE54" w14:textId="77777777" w:rsidTr="00D51B4B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F8B7F" w14:textId="760823E1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777D5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CE10D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26BD1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D51B4B" w:rsidRPr="00D51B4B" w14:paraId="601979FD" w14:textId="77777777" w:rsidTr="00D51B4B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FA858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A0AEA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18FC6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54D77" w14:textId="77777777" w:rsidR="00D51B4B" w:rsidRPr="00D51B4B" w:rsidRDefault="00D51B4B" w:rsidP="00D51B4B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0B622916" w14:textId="75FEE624" w:rsidR="00D51B4B" w:rsidRDefault="00D51B4B" w:rsidP="001F0AF0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5098B382" w14:textId="77777777" w:rsidTr="00BF272E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2542C66" w14:textId="77777777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2380E8F" w14:textId="77777777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B93650F" w14:textId="61781B63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65B57AEF" w14:textId="77777777" w:rsidTr="00BF272E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B71E0" w14:textId="01A803F4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C4436" w14:textId="77777777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1C168" w14:textId="25A7FF91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643C6A4B" w14:textId="77777777" w:rsidTr="00BF272E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A1FF3" w14:textId="51ABAEFB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8BA85" w14:textId="77777777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842ED" w14:textId="3B9A8B89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0AED86DC" w14:textId="77777777" w:rsidTr="00BF272E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6A42C" w14:textId="77777777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51F85" w14:textId="77777777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7351D" w14:textId="77777777" w:rsidR="00BF272E" w:rsidRPr="00BF272E" w:rsidRDefault="00BF272E" w:rsidP="00BF272E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4ECFDD8D" w14:textId="70C21E6A" w:rsidR="00D51B4B" w:rsidRDefault="00D51B4B" w:rsidP="001F0AF0">
      <w:pPr>
        <w:spacing w:after="200"/>
      </w:pPr>
    </w:p>
    <w:p w14:paraId="6215CAF5" w14:textId="77777777" w:rsidR="00BF272E" w:rsidRDefault="00BF272E" w:rsidP="001F0AF0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7C309B" w14:paraId="203477D8" w14:textId="77777777" w:rsidTr="007C309B">
        <w:tc>
          <w:tcPr>
            <w:tcW w:w="9592" w:type="dxa"/>
          </w:tcPr>
          <w:p w14:paraId="3432E97F" w14:textId="57C01548" w:rsidR="007C309B" w:rsidRDefault="00D51B4B" w:rsidP="001F0AF0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7C309B" w14:paraId="79AF8B3F" w14:textId="77777777" w:rsidTr="007C309B">
        <w:tc>
          <w:tcPr>
            <w:tcW w:w="9592" w:type="dxa"/>
          </w:tcPr>
          <w:p w14:paraId="17E6509E" w14:textId="6C170C89" w:rsidR="007C309B" w:rsidRDefault="00D51B4B" w:rsidP="001F0AF0">
            <w:pPr>
              <w:spacing w:after="200"/>
            </w:pPr>
            <w:r>
              <w:rPr>
                <w:noProof/>
              </w:rPr>
              <w:drawing>
                <wp:inline distT="0" distB="0" distL="0" distR="0" wp14:anchorId="4B48E76B" wp14:editId="46E2D341">
                  <wp:extent cx="4273170" cy="2073275"/>
                  <wp:effectExtent l="0" t="0" r="0" b="0"/>
                  <wp:docPr id="128" name="Picture 1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170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26ECE" w14:textId="7442BC78" w:rsidR="007C309B" w:rsidRDefault="007C309B" w:rsidP="001F0AF0">
      <w:pPr>
        <w:spacing w:after="200"/>
      </w:pPr>
    </w:p>
    <w:p w14:paraId="3F454D7E" w14:textId="60BAA507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6EE0D0FE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8B13BE2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lastRenderedPageBreak/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2534091" w14:textId="7159F0CD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RF-0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2</w:t>
            </w:r>
          </w:p>
        </w:tc>
      </w:tr>
      <w:tr w:rsidR="00BF272E" w:rsidRPr="009B2EEC" w14:paraId="6464A884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E83B4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F6BBA" w14:textId="753AFFBF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roles</w:t>
            </w:r>
          </w:p>
        </w:tc>
      </w:tr>
      <w:tr w:rsidR="00BF272E" w:rsidRPr="009B2EEC" w14:paraId="32D8993F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1CA04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FAACF" w14:textId="1F08CE3B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roles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BF272E" w:rsidRPr="009B2EEC" w14:paraId="6E759BB5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BDBC1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A5B19" w14:textId="0B901381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En este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modulo se define la seguridad del sistema, de la cual se puede asignar a cada usuario</w:t>
            </w:r>
          </w:p>
        </w:tc>
      </w:tr>
      <w:tr w:rsidR="00BF272E" w:rsidRPr="009B2EEC" w14:paraId="4799B207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34F7D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D3512" w14:textId="3525E68F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Asignacion</w:t>
            </w:r>
            <w:proofErr w:type="spellEnd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permiso</w:t>
            </w:r>
          </w:p>
        </w:tc>
      </w:tr>
      <w:tr w:rsidR="00BF272E" w:rsidRPr="009B2EEC" w14:paraId="03C6AC7D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4FA31D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3170F2" w14:textId="5ABF542D" w:rsidR="00BF272E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Permiso</w:t>
            </w:r>
            <w:r w:rsid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para que el usuario pueda ingresar al </w:t>
            </w:r>
            <w:proofErr w:type="spellStart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x</w:t>
            </w:r>
          </w:p>
        </w:tc>
      </w:tr>
      <w:tr w:rsidR="00BF272E" w:rsidRPr="009B2EEC" w14:paraId="25AD4B92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3F034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2FD54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Alta</w:t>
            </w:r>
          </w:p>
        </w:tc>
      </w:tr>
    </w:tbl>
    <w:p w14:paraId="0438E188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0B866D12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0C872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765293DA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F131319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9D06B7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BB795B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CF74D0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6EADE971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F06A2" w14:textId="64FDA0DD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RF-0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E592E" w14:textId="379C982E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-08-2022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01BD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04-08-2022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9EB8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18B295A4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18BD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F61D9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97D0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E3C0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1D0BA0D7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3830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6843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A7E8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3FCF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0C76BED1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6122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4196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00C3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26F5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428319B7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6147BE44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A7E4764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9858CD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379C357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71324BA9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B127E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132C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6EA2A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13CE8F46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D7CB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66F1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B3C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4580CD70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B351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F8F57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ABF1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7956087E" w14:textId="77777777" w:rsidR="00BF272E" w:rsidRDefault="00BF272E" w:rsidP="00BF272E">
      <w:pPr>
        <w:spacing w:after="200"/>
      </w:pPr>
    </w:p>
    <w:p w14:paraId="7490BC90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38EAA9CF" w14:textId="77777777" w:rsidTr="007B05FC">
        <w:tc>
          <w:tcPr>
            <w:tcW w:w="9592" w:type="dxa"/>
          </w:tcPr>
          <w:p w14:paraId="6F9EC4A4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03DF7C84" w14:textId="77777777" w:rsidTr="007B05FC">
        <w:tc>
          <w:tcPr>
            <w:tcW w:w="9592" w:type="dxa"/>
          </w:tcPr>
          <w:p w14:paraId="1D814923" w14:textId="604AF949" w:rsidR="00BF272E" w:rsidRDefault="002D7A07" w:rsidP="007B05FC">
            <w:pPr>
              <w:spacing w:after="200"/>
            </w:pPr>
            <w:r w:rsidRPr="002D7A07">
              <w:drawing>
                <wp:inline distT="0" distB="0" distL="0" distR="0" wp14:anchorId="374A5311" wp14:editId="39617C15">
                  <wp:extent cx="6097270" cy="1916430"/>
                  <wp:effectExtent l="0" t="0" r="0" b="762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191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59D79B" w14:textId="118B6E4C" w:rsidR="00BF272E" w:rsidRDefault="00BF272E" w:rsidP="001F0AF0">
      <w:pPr>
        <w:spacing w:after="200"/>
      </w:pPr>
    </w:p>
    <w:p w14:paraId="2D130418" w14:textId="4D90E62F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7DE1C336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03B8D4E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lastRenderedPageBreak/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7A8B2D7" w14:textId="69A24F25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RF-0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3</w:t>
            </w:r>
          </w:p>
        </w:tc>
      </w:tr>
      <w:tr w:rsidR="00BF272E" w:rsidRPr="009B2EEC" w14:paraId="26CE3ADE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AD80A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EE75B" w14:textId="5030F16F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asignación de permisos</w:t>
            </w:r>
          </w:p>
        </w:tc>
      </w:tr>
      <w:tr w:rsidR="00BF272E" w:rsidRPr="009B2EEC" w14:paraId="05CAA93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521F3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4562C" w14:textId="2F997084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Registrar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y asignar roles </w:t>
            </w:r>
          </w:p>
        </w:tc>
      </w:tr>
      <w:tr w:rsidR="00BF272E" w:rsidRPr="009B2EEC" w14:paraId="792CF0E0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B0EB4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FFA29" w14:textId="2C7938AF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gramStart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Permisos general</w:t>
            </w:r>
            <w:proofErr w:type="gramEnd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BF272E" w:rsidRPr="009B2EEC" w14:paraId="18F97622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1B67D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2AFA7" w14:textId="076ABDE5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 debe crear el rol primero, luego dar los permisos por cada modulo</w:t>
            </w:r>
          </w:p>
        </w:tc>
      </w:tr>
      <w:tr w:rsidR="00BF272E" w:rsidRPr="009B2EEC" w14:paraId="74DF043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35AF5F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95B21E" w14:textId="6DD395A1" w:rsidR="00BF272E" w:rsidRPr="009B2EEC" w:rsidRDefault="00103A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Define el acceso por rol</w:t>
            </w:r>
          </w:p>
        </w:tc>
      </w:tr>
      <w:tr w:rsidR="00BF272E" w:rsidRPr="009B2EEC" w14:paraId="386EF517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25BBF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6823C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Alta</w:t>
            </w:r>
          </w:p>
        </w:tc>
      </w:tr>
    </w:tbl>
    <w:p w14:paraId="13BD3D2A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7AE58E87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02483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45C8035E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399C22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CBB69B4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CD2F60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43664D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5192287A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616E0" w14:textId="3AC2B3AC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RF-0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3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84E2B" w14:textId="6A01ADD4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11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-08-2022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B8356" w14:textId="488E32FD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17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-08-2022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A718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6D90B4E3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7A164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767B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206E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0CE8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7F3B9C66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8551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5FBB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5C46A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CEDC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759C5BA0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BE779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BCE84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E9BA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75A9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0A740F7A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302204BD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18262A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20FAEB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EAF24C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6BE8CAAC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C8D7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C010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00126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4F70F097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4075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A935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21D7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09CBAC66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AA30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E0D8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9CBCA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7E940B55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29FE35ED" w14:textId="77777777" w:rsidTr="007B05FC">
        <w:tc>
          <w:tcPr>
            <w:tcW w:w="9592" w:type="dxa"/>
          </w:tcPr>
          <w:p w14:paraId="1083C3E1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5A464EFD" w14:textId="77777777" w:rsidTr="007B05FC">
        <w:tc>
          <w:tcPr>
            <w:tcW w:w="9592" w:type="dxa"/>
          </w:tcPr>
          <w:p w14:paraId="18679EDD" w14:textId="05051CF4" w:rsidR="00BF272E" w:rsidRDefault="002D7A07" w:rsidP="007B05FC">
            <w:pPr>
              <w:spacing w:after="200"/>
            </w:pPr>
            <w:r w:rsidRPr="002D7A07">
              <w:drawing>
                <wp:inline distT="0" distB="0" distL="0" distR="0" wp14:anchorId="30347D88" wp14:editId="0B2A3959">
                  <wp:extent cx="3400425" cy="3085264"/>
                  <wp:effectExtent l="0" t="0" r="0" b="127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18" cy="3111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BC164A" w14:textId="16AFD908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3A1BCD2E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D9A61D9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6A885A4" w14:textId="6721B34B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RF-0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4</w:t>
            </w:r>
          </w:p>
        </w:tc>
      </w:tr>
      <w:tr w:rsidR="00BF272E" w:rsidRPr="009B2EEC" w14:paraId="256643A3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B2711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68A58" w14:textId="336FE4B4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municipio visita</w:t>
            </w:r>
          </w:p>
        </w:tc>
      </w:tr>
      <w:tr w:rsidR="00BF272E" w:rsidRPr="009B2EEC" w14:paraId="3A14D904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D8CD2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02E80" w14:textId="36C0B504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municipio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BF272E" w:rsidRPr="009B2EEC" w14:paraId="391D737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6333D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87B42" w14:textId="3DF89140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Parámetro inicial para cargues masivo</w:t>
            </w:r>
          </w:p>
        </w:tc>
      </w:tr>
      <w:tr w:rsidR="00BF272E" w:rsidRPr="009B2EEC" w14:paraId="128E85BB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43417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F1A3F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básicos, usuario y contraseña</w:t>
            </w:r>
          </w:p>
        </w:tc>
      </w:tr>
      <w:tr w:rsidR="00BF272E" w:rsidRPr="009B2EEC" w14:paraId="0A5ABEB4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AD1C2D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1E882C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Acceso para que el usuario pueda ingresar al sistema</w:t>
            </w:r>
          </w:p>
        </w:tc>
      </w:tr>
      <w:tr w:rsidR="00BF272E" w:rsidRPr="009B2EEC" w14:paraId="66586992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2BFA4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EDA45" w14:textId="73272A4D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68D70471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6DEC4C2D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24D4D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52089C56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D3345F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30F287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78FFEA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A29009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1BAA7CA9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27645" w14:textId="2C1B5EB6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RF-0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4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0589" w14:textId="4E979C4B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18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-08-2022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5C1E" w14:textId="1021D5A1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4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4-08-2022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7D4C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453307E5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D12D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9DDB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A795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DAE4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6CB1346B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C7F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D23A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E3D0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7EA39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541E2C68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4D10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4B40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AE48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EF30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249A7BF5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740A8AF2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592283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31E9BE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84ED9E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28594B59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154C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F5C7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A53B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43EBC6A1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C68F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32763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AFD7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3E4ECF66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FF1FE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37F8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F56B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70774DE0" w14:textId="77777777" w:rsidR="00BF272E" w:rsidRDefault="00BF272E" w:rsidP="00BF272E">
      <w:pPr>
        <w:spacing w:after="200"/>
      </w:pPr>
    </w:p>
    <w:p w14:paraId="2BF371B4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6A792B3F" w14:textId="77777777" w:rsidTr="007B05FC">
        <w:tc>
          <w:tcPr>
            <w:tcW w:w="9592" w:type="dxa"/>
          </w:tcPr>
          <w:p w14:paraId="355DCC73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661EFF38" w14:textId="77777777" w:rsidTr="007B05FC">
        <w:tc>
          <w:tcPr>
            <w:tcW w:w="9592" w:type="dxa"/>
          </w:tcPr>
          <w:p w14:paraId="457CF710" w14:textId="064EF34F" w:rsidR="00BF272E" w:rsidRDefault="002D7A07" w:rsidP="007B05FC">
            <w:pPr>
              <w:spacing w:after="200"/>
            </w:pPr>
            <w:r w:rsidRPr="002D7A07">
              <w:drawing>
                <wp:inline distT="0" distB="0" distL="0" distR="0" wp14:anchorId="1DD8D6A6" wp14:editId="22AF5395">
                  <wp:extent cx="6097270" cy="2049145"/>
                  <wp:effectExtent l="0" t="0" r="0" b="8255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04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2B739F" w14:textId="2CFF76C6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3544DC20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25CCA9E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lastRenderedPageBreak/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CD5E87C" w14:textId="700D4A2F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RF-0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5</w:t>
            </w:r>
          </w:p>
        </w:tc>
      </w:tr>
      <w:tr w:rsidR="00BF272E" w:rsidRPr="009B2EEC" w14:paraId="57A6DACF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D93DD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E4FC3" w14:textId="2901C529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cargue de municipio</w:t>
            </w:r>
          </w:p>
        </w:tc>
      </w:tr>
      <w:tr w:rsidR="00BF272E" w:rsidRPr="009B2EEC" w14:paraId="0F59612F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5116A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9DDA9" w14:textId="5ACC212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municipio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BF272E" w:rsidRPr="009B2EEC" w14:paraId="2BFB61C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1F1CE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672B5" w14:textId="542D970D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Parámetro inicial para cargues masivo</w:t>
            </w:r>
          </w:p>
        </w:tc>
      </w:tr>
      <w:tr w:rsidR="00BF272E" w:rsidRPr="009B2EEC" w14:paraId="7F0568B3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392FE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B09D7" w14:textId="7408B7D1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BF272E" w:rsidRPr="009B2EEC" w14:paraId="0C541E42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8E94F0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F4830B" w14:textId="5C75C4DA" w:rsidR="00BF272E" w:rsidRPr="009B2EEC" w:rsidRDefault="00103A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BF272E" w:rsidRPr="009B2EEC" w14:paraId="668DE1DA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9749D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B6C12" w14:textId="7182453C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6C1E5703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1F11DC7A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D00BA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2E3E076D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B44064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BB23A2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F6D818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70FA51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4A5F6784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FBBF0" w14:textId="63812DD9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RF-0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5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9A9C6" w14:textId="31FE71FE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25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-08-2022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2E49F" w14:textId="54FC2FE2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9A3D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1A9AD6F3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308D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6404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C8B0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F78D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5FE20981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4E6C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5D9C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0625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95C2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23782652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38E1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E648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3E2D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3253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5362E21E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43E534C2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38979E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C1781EB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CDFE1C6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27FFC288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5C96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D110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1DB8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57311E20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691E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7409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621F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0C14A8DF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D89F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2A87E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6A27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6A463C0B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26ECD4B5" w14:textId="77777777" w:rsidTr="007B05FC">
        <w:tc>
          <w:tcPr>
            <w:tcW w:w="9592" w:type="dxa"/>
          </w:tcPr>
          <w:p w14:paraId="237A53C8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79CB1C45" w14:textId="77777777" w:rsidTr="007B05FC">
        <w:tc>
          <w:tcPr>
            <w:tcW w:w="9592" w:type="dxa"/>
          </w:tcPr>
          <w:p w14:paraId="66A8EE4E" w14:textId="7B13CF25" w:rsidR="00BF272E" w:rsidRDefault="002D7A07" w:rsidP="007B05FC">
            <w:pPr>
              <w:spacing w:after="200"/>
            </w:pPr>
            <w:r w:rsidRPr="002D7A07">
              <w:drawing>
                <wp:inline distT="0" distB="0" distL="0" distR="0" wp14:anchorId="41FEB4C1" wp14:editId="636922C2">
                  <wp:extent cx="6097270" cy="208470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C65DD" w14:textId="652AC063" w:rsidR="00BF272E" w:rsidRDefault="00BF272E" w:rsidP="001F0AF0">
      <w:pPr>
        <w:spacing w:after="200"/>
      </w:pPr>
    </w:p>
    <w:p w14:paraId="34238157" w14:textId="69C5E550" w:rsidR="00BF272E" w:rsidRDefault="00BF272E" w:rsidP="001F0AF0">
      <w:pPr>
        <w:spacing w:after="200"/>
      </w:pPr>
    </w:p>
    <w:p w14:paraId="67FB23B3" w14:textId="77777777" w:rsidR="00C51448" w:rsidRDefault="00C51448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21C2E6D3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CC2AA12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lastRenderedPageBreak/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3035439" w14:textId="6A12BA1F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RF-0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6</w:t>
            </w:r>
          </w:p>
        </w:tc>
      </w:tr>
      <w:tr w:rsidR="00BF272E" w:rsidRPr="009B2EEC" w14:paraId="3431F1A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DF781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CFB50" w14:textId="09739EF5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municipio comercializado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</w:t>
            </w:r>
          </w:p>
        </w:tc>
      </w:tr>
      <w:tr w:rsidR="00BF272E" w:rsidRPr="009B2EEC" w14:paraId="26AC3A71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12381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C0BC4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Registrar, listar, eliminar y consultar usuarios del sistema</w:t>
            </w:r>
          </w:p>
        </w:tc>
      </w:tr>
      <w:tr w:rsidR="00BF272E" w:rsidRPr="009B2EEC" w14:paraId="41EDF24E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ACB88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EE903" w14:textId="3FA999D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Parámetro inicial para cargues masivo</w:t>
            </w:r>
          </w:p>
        </w:tc>
      </w:tr>
      <w:tr w:rsidR="00BF272E" w:rsidRPr="009B2EEC" w14:paraId="247C7644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5687C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64833" w14:textId="687FB2A2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103A48" w:rsidRPr="009B2EEC" w14:paraId="30AEC943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D1C8D9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1304DF" w14:textId="57F068E3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103A48" w:rsidRPr="009B2EEC" w14:paraId="0C84980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BD8B2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4F7D6" w14:textId="7B39B8B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55C9CCE4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7FE31D2C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61A13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3BB86B8E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6E30BC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F46E52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DD29EB4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41F317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30987EF2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30692" w14:textId="4C8521C1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RF-0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6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FDCAA" w14:textId="37EBD130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1467E" w14:textId="6CABCADC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16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A165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08ACD7E4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AD43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D2F8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63D0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09C6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087DDF27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2E96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1926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B304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89F24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02CD0AFB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6A20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3A01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27F1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3115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0F2AE0AE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534D7D9F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AFA2E1B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AC7A9C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8CA488A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51F8D004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90C0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F95DA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4AB3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3F164FE2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1196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81FC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78781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30762C14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359DB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B0EB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02207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66C95B73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2DC24FB6" w14:textId="77777777" w:rsidTr="007B05FC">
        <w:tc>
          <w:tcPr>
            <w:tcW w:w="9592" w:type="dxa"/>
          </w:tcPr>
          <w:p w14:paraId="55C62690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3BA187F5" w14:textId="77777777" w:rsidTr="007B05FC">
        <w:tc>
          <w:tcPr>
            <w:tcW w:w="9592" w:type="dxa"/>
          </w:tcPr>
          <w:p w14:paraId="1278B417" w14:textId="1A830B88" w:rsidR="00BF272E" w:rsidRDefault="002D7A07" w:rsidP="007B05FC">
            <w:pPr>
              <w:spacing w:after="200"/>
            </w:pPr>
            <w:r w:rsidRPr="002D7A07">
              <w:drawing>
                <wp:inline distT="0" distB="0" distL="0" distR="0" wp14:anchorId="305E1887" wp14:editId="24DFCEC2">
                  <wp:extent cx="6097270" cy="2318385"/>
                  <wp:effectExtent l="0" t="0" r="0" b="571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31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3E89EE" w14:textId="15924572" w:rsidR="00BF272E" w:rsidRDefault="00BF272E" w:rsidP="001F0AF0">
      <w:pPr>
        <w:spacing w:after="200"/>
      </w:pPr>
    </w:p>
    <w:p w14:paraId="277EF311" w14:textId="77777777" w:rsidR="00C51448" w:rsidRDefault="00C51448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1B118DAA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B86D087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lastRenderedPageBreak/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DFAD6DB" w14:textId="708A47B8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RF-0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7</w:t>
            </w:r>
          </w:p>
        </w:tc>
      </w:tr>
      <w:tr w:rsidR="00BF272E" w:rsidRPr="009B2EEC" w14:paraId="497C069F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48136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DAEEA" w14:textId="2052A06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municipio operador</w:t>
            </w:r>
          </w:p>
        </w:tc>
      </w:tr>
      <w:tr w:rsidR="00BF272E" w:rsidRPr="009B2EEC" w14:paraId="7BC8C0DE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6E3C5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CC686" w14:textId="63E28BC9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municipio operador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BF272E" w:rsidRPr="009B2EEC" w14:paraId="6A03B73F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BFBB5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440B7" w14:textId="03237ACF" w:rsidR="00BF272E" w:rsidRPr="009B2EEC" w:rsidRDefault="00103A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Parametro</w:t>
            </w:r>
            <w:proofErr w:type="spellEnd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básico para otros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modulos</w:t>
            </w:r>
            <w:proofErr w:type="spellEnd"/>
          </w:p>
        </w:tc>
      </w:tr>
      <w:tr w:rsidR="00BF272E" w:rsidRPr="009B2EEC" w14:paraId="206D7F9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D503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DA7DC" w14:textId="1A7E5CE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BF272E" w:rsidRPr="009B2EEC" w14:paraId="77D5EB1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C55199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D830D3" w14:textId="235043E7" w:rsidR="00BF272E" w:rsidRPr="009B2EEC" w:rsidRDefault="00103A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BF272E" w:rsidRPr="009B2EEC" w14:paraId="46490D07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996EB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F980D" w14:textId="1BF3F753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7B85AB5E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388A397A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C2F95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15AE17F5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9CBC8B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9DF4A8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63AEC2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D83004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543493F1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9D105" w14:textId="293ADF6B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RF-0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7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47D71" w14:textId="2A2999D3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D1C9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04-08-2022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F6E3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7F9EB230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C5B79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DD90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C5BA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50A0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5CB72D18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6E13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9AAC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8906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93EB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504182CA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9EA6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3495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15E4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9C0A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7C436655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3E0FB8B3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0B9BAB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03E129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85B3511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7617AFFD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D779A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2413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C8E9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7BDD2080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77B6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5762E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3AE2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5803BA6C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4C4E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2120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98C9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2213B035" w14:textId="77777777" w:rsidR="00BF272E" w:rsidRDefault="00BF272E" w:rsidP="00BF272E">
      <w:pPr>
        <w:spacing w:after="200"/>
      </w:pPr>
    </w:p>
    <w:p w14:paraId="685B951A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286F7427" w14:textId="77777777" w:rsidTr="007B05FC">
        <w:tc>
          <w:tcPr>
            <w:tcW w:w="9592" w:type="dxa"/>
          </w:tcPr>
          <w:p w14:paraId="1C73FAF6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49F42D36" w14:textId="77777777" w:rsidTr="007B05FC">
        <w:tc>
          <w:tcPr>
            <w:tcW w:w="9592" w:type="dxa"/>
          </w:tcPr>
          <w:p w14:paraId="56C7CC44" w14:textId="5463C04C" w:rsidR="00BF272E" w:rsidRDefault="002D7A07" w:rsidP="007B05FC">
            <w:pPr>
              <w:spacing w:after="200"/>
            </w:pPr>
            <w:r w:rsidRPr="002D7A07">
              <w:rPr>
                <w:noProof/>
              </w:rPr>
              <w:drawing>
                <wp:inline distT="0" distB="0" distL="0" distR="0" wp14:anchorId="11D4F98E" wp14:editId="32767D2D">
                  <wp:extent cx="6097270" cy="2376170"/>
                  <wp:effectExtent l="0" t="0" r="0" b="508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37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815AD8" w14:textId="7427765C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5562140F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9BBDA4F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lastRenderedPageBreak/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6B2D354" w14:textId="69980FBE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RF-0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8</w:t>
            </w:r>
          </w:p>
        </w:tc>
      </w:tr>
      <w:tr w:rsidR="00BF272E" w:rsidRPr="009B2EEC" w14:paraId="1639FF75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8556C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1DF23" w14:textId="034A2A06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cargue departamento</w:t>
            </w:r>
          </w:p>
        </w:tc>
      </w:tr>
      <w:tr w:rsidR="00BF272E" w:rsidRPr="009B2EEC" w14:paraId="34173956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9F8C1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8E85D" w14:textId="49D5A6D3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departamento cargue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BF272E" w:rsidRPr="009B2EEC" w14:paraId="298A0915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F7453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E9D6B" w14:textId="487D14E4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Parametro</w:t>
            </w:r>
            <w:proofErr w:type="spellEnd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básico para otros </w:t>
            </w:r>
            <w:proofErr w:type="spellStart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modulos</w:t>
            </w:r>
            <w:proofErr w:type="spellEnd"/>
          </w:p>
        </w:tc>
      </w:tr>
      <w:tr w:rsidR="00BF272E" w:rsidRPr="009B2EEC" w14:paraId="41E1D5A4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B4418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021EA" w14:textId="22C968DD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BF272E" w:rsidRPr="009B2EEC" w14:paraId="3F232991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CDC0EF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6F47D2" w14:textId="7E266A50" w:rsidR="00BF272E" w:rsidRPr="009B2EEC" w:rsidRDefault="00103A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BF272E" w:rsidRPr="009B2EEC" w14:paraId="324D96E8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E7731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F72A3" w14:textId="08AE0929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65A304E4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1B854A1C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F8B06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2783A6CA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378E159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F69F09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E40BCB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4944764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4A80E3C0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25699" w14:textId="7290257F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RF-0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8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0DC6F" w14:textId="22DBC8E3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8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578A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04-08-2022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2541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73BFA1DF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E1E1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4E399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C218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DF8D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0ABA845B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1E57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FC9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5ECD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BF8F4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40727D68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4572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F25B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6B51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D5A6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0341E403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059079E5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1D509C7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4E4E41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C0F6487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634BD5F7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0FA6B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3A58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0F60B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354D2EAA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C59FE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54961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CDB7E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6F39973C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40AF1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4C1E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07D0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0F6BD841" w14:textId="77777777" w:rsidR="00BF272E" w:rsidRDefault="00BF272E" w:rsidP="00BF272E">
      <w:pPr>
        <w:spacing w:after="200"/>
      </w:pPr>
    </w:p>
    <w:p w14:paraId="3753E80A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0D1BC077" w14:textId="77777777" w:rsidTr="007B05FC">
        <w:tc>
          <w:tcPr>
            <w:tcW w:w="9592" w:type="dxa"/>
          </w:tcPr>
          <w:p w14:paraId="28F9AAD7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08321450" w14:textId="77777777" w:rsidTr="007B05FC">
        <w:tc>
          <w:tcPr>
            <w:tcW w:w="9592" w:type="dxa"/>
          </w:tcPr>
          <w:p w14:paraId="7CB35E35" w14:textId="2F79933D" w:rsidR="00BF272E" w:rsidRDefault="002D7A07" w:rsidP="007B05FC">
            <w:pPr>
              <w:spacing w:after="200"/>
            </w:pPr>
            <w:r w:rsidRPr="002D7A07">
              <w:rPr>
                <w:noProof/>
              </w:rPr>
              <w:drawing>
                <wp:inline distT="0" distB="0" distL="0" distR="0" wp14:anchorId="66124647" wp14:editId="661EF7B2">
                  <wp:extent cx="6097270" cy="2428875"/>
                  <wp:effectExtent l="0" t="0" r="0" b="952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F49318" w14:textId="56AB5A42" w:rsidR="00BF272E" w:rsidRDefault="00BF272E" w:rsidP="001F0AF0">
      <w:pPr>
        <w:spacing w:after="200"/>
      </w:pPr>
    </w:p>
    <w:p w14:paraId="06B28300" w14:textId="0958557E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11FBDD8B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097E698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E760DC9" w14:textId="7CA4A979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RF-0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9</w:t>
            </w:r>
          </w:p>
        </w:tc>
      </w:tr>
      <w:tr w:rsidR="00BF272E" w:rsidRPr="009B2EEC" w14:paraId="1AB70EE5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EEB5A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7849B" w14:textId="52FCDF5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RF09 Modulo de departamento visita</w:t>
            </w:r>
          </w:p>
        </w:tc>
      </w:tr>
      <w:tr w:rsidR="00BF272E" w:rsidRPr="009B2EEC" w14:paraId="024446A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31FD5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93AE0" w14:textId="485C94B3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departamento visita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BF272E" w:rsidRPr="009B2EEC" w14:paraId="4AA7A910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7D6CE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857A9" w14:textId="0DAF3470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Parametro</w:t>
            </w:r>
            <w:proofErr w:type="spellEnd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básico para otros </w:t>
            </w:r>
            <w:proofErr w:type="spellStart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modulos</w:t>
            </w:r>
            <w:proofErr w:type="spellEnd"/>
          </w:p>
        </w:tc>
      </w:tr>
      <w:tr w:rsidR="00BF272E" w:rsidRPr="009B2EEC" w14:paraId="5D54B06B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DAD45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CFD78" w14:textId="01B6FE0B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BF272E" w:rsidRPr="009B2EEC" w14:paraId="1E5A15DA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00F22F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57AB78" w14:textId="340A143C" w:rsidR="00BF272E" w:rsidRPr="009B2EEC" w:rsidRDefault="00103A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BF272E" w:rsidRPr="009B2EEC" w14:paraId="1F567435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51E52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8E643" w14:textId="445B7402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52B4C85B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011D2540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72040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2DFD4267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62AAE3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E6B378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23DDB0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A099DF4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0CC5E208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93C10" w14:textId="2F795B38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RF-0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2190F" w14:textId="6C00166C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25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-08-2022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8603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04-08-2022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F087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7AF16E6A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D03F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E7B1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40E9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FD74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28E6ABC1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5D33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5B96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59F7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49C2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77E5C985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7D81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8D80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58B6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1EFB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4570DA31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319596D7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56F72C7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F93022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5C56A8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561E8FF9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8741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9B8B1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F5C8E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37AC1A1A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61BD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820B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CDB4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7606E103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23BA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64BB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42046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0BA4C99A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0A4D89D5" w14:textId="77777777" w:rsidTr="007B05FC">
        <w:tc>
          <w:tcPr>
            <w:tcW w:w="9592" w:type="dxa"/>
          </w:tcPr>
          <w:p w14:paraId="4BD6CB99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290A15A2" w14:textId="77777777" w:rsidTr="007B05FC">
        <w:tc>
          <w:tcPr>
            <w:tcW w:w="9592" w:type="dxa"/>
          </w:tcPr>
          <w:p w14:paraId="5BAD790F" w14:textId="7D1050AC" w:rsidR="00BF272E" w:rsidRDefault="002D7A07" w:rsidP="007B05FC">
            <w:pPr>
              <w:spacing w:after="200"/>
            </w:pPr>
            <w:r w:rsidRPr="002D7A07">
              <w:rPr>
                <w:noProof/>
              </w:rPr>
              <w:drawing>
                <wp:inline distT="0" distB="0" distL="0" distR="0" wp14:anchorId="75F3DA94" wp14:editId="271568F6">
                  <wp:extent cx="6097270" cy="2677160"/>
                  <wp:effectExtent l="0" t="0" r="0" b="889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67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C4848" w14:textId="790D9CA3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7D5D0DBE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369CC61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CD25D96" w14:textId="21A26140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10</w:t>
            </w:r>
          </w:p>
        </w:tc>
      </w:tr>
      <w:tr w:rsidR="00BF272E" w:rsidRPr="009B2EEC" w14:paraId="02FCCBE8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53273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D4C80" w14:textId="570A3D3A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departamento comercializador</w:t>
            </w:r>
          </w:p>
        </w:tc>
      </w:tr>
      <w:tr w:rsidR="00BF272E" w:rsidRPr="009B2EEC" w14:paraId="08E15542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72B12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C1653" w14:textId="6083ED86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departamento comercializador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BF272E" w:rsidRPr="009B2EEC" w14:paraId="08EF8774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0760E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DCFF4" w14:textId="209DFF4C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Parametro</w:t>
            </w:r>
            <w:proofErr w:type="spellEnd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básico para otros </w:t>
            </w:r>
            <w:proofErr w:type="spellStart"/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modulos</w:t>
            </w:r>
            <w:proofErr w:type="spellEnd"/>
          </w:p>
        </w:tc>
      </w:tr>
      <w:tr w:rsidR="00BF272E" w:rsidRPr="009B2EEC" w14:paraId="7CA04B63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C2F60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26599" w14:textId="643CA0F8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BF272E" w:rsidRPr="009B2EEC" w14:paraId="39B22425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7906A3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005463" w14:textId="46192BA3" w:rsidR="00BF272E" w:rsidRPr="009B2EEC" w:rsidRDefault="00103A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BF272E" w:rsidRPr="009B2EEC" w14:paraId="589DB43F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1728A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3DC77" w14:textId="1DAC3D9C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3518BEC3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6CD79383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B0B92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3F95169D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54300A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67BD3A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773FCE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7BAAD3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452EE393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15EE0" w14:textId="0E7C11C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10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1890C" w14:textId="0D75C0FE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36AC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04-08-2022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315FA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58323F74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D55D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3185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95F0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05E6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06638652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91B3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9B5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18069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8445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28CF1347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4A5C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94AD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8073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AD52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2B235ECA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25F50653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6F8369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B53E69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CC252F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277B68D1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0740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FC3C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75D1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35C29A51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0E08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1B91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757D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40FD5F86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6F7F6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3465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F989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517221FF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6432FC6E" w14:textId="77777777" w:rsidTr="007B05FC">
        <w:tc>
          <w:tcPr>
            <w:tcW w:w="9592" w:type="dxa"/>
          </w:tcPr>
          <w:p w14:paraId="228F0802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284AF02F" w14:textId="77777777" w:rsidTr="007B05FC">
        <w:tc>
          <w:tcPr>
            <w:tcW w:w="9592" w:type="dxa"/>
          </w:tcPr>
          <w:p w14:paraId="130B01A6" w14:textId="5198388C" w:rsidR="00BF272E" w:rsidRDefault="002D7A07" w:rsidP="007B05FC">
            <w:pPr>
              <w:spacing w:after="200"/>
            </w:pPr>
            <w:r w:rsidRPr="002D7A07">
              <w:rPr>
                <w:noProof/>
              </w:rPr>
              <w:drawing>
                <wp:inline distT="0" distB="0" distL="0" distR="0" wp14:anchorId="57BE2967" wp14:editId="35472664">
                  <wp:extent cx="6097270" cy="240411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F248C" w14:textId="6635ADE2" w:rsidR="00BF272E" w:rsidRDefault="00BF272E" w:rsidP="001F0AF0">
      <w:pPr>
        <w:spacing w:after="200"/>
      </w:pPr>
    </w:p>
    <w:p w14:paraId="345C9F07" w14:textId="604DA6E8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31664288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BE63E6D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AF5C3D3" w14:textId="7FDB31CA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11</w:t>
            </w:r>
          </w:p>
        </w:tc>
      </w:tr>
      <w:tr w:rsidR="00BF272E" w:rsidRPr="009B2EEC" w14:paraId="6D8F05FB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31CD2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56DB7" w14:textId="0307A04C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departamento operador</w:t>
            </w:r>
          </w:p>
        </w:tc>
      </w:tr>
      <w:tr w:rsidR="00BF272E" w:rsidRPr="009B2EEC" w14:paraId="26DD1093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55BBB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CDDFD" w14:textId="541D53E9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operado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 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del sistema</w:t>
            </w:r>
          </w:p>
        </w:tc>
      </w:tr>
      <w:tr w:rsidR="00103A48" w:rsidRPr="009B2EEC" w14:paraId="74E875B0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18CD4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4680C" w14:textId="2E48FA3A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Parametro</w:t>
            </w:r>
            <w:proofErr w:type="spellEnd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básico para otros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modulos</w:t>
            </w:r>
            <w:proofErr w:type="spellEnd"/>
          </w:p>
        </w:tc>
      </w:tr>
      <w:tr w:rsidR="00103A48" w:rsidRPr="009B2EEC" w14:paraId="36AD4E9D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7DF45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D1723" w14:textId="5D7220F6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103A48" w:rsidRPr="009B2EEC" w14:paraId="75EAF968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ADC004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AC3144" w14:textId="5DC2DB56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BF272E" w:rsidRPr="009B2EEC" w14:paraId="08BFEEBB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F06C9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43E8A" w14:textId="4E3C0081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4636310F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5DC464E9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4DDF9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4DDC5454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260151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B16C48A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37EB52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EF87CE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3B86A691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BED2A" w14:textId="0D7B5A4D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11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62526" w14:textId="0CF1137A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BE1D3" w14:textId="0012D4C4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8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305EA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6016FF78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0EA3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6C64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2754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90D1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56169418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38492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1B70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8115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0E9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077E6FE5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C4E9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0941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EBD0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7957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1897605D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6BEA5C1B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2587DC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7DE9C75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224E176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31E4FFB0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C7BC3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4965E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98CA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0DB378F7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1DEC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D2C7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FFB2B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1B4FEFA8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4552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28BB6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68BDA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5F88DAAE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710264AD" w14:textId="77777777" w:rsidTr="007B05FC">
        <w:tc>
          <w:tcPr>
            <w:tcW w:w="9592" w:type="dxa"/>
          </w:tcPr>
          <w:p w14:paraId="203A20A0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588B9343" w14:textId="77777777" w:rsidTr="007B05FC">
        <w:tc>
          <w:tcPr>
            <w:tcW w:w="9592" w:type="dxa"/>
          </w:tcPr>
          <w:p w14:paraId="03DD36CA" w14:textId="01DA9E5C" w:rsidR="00BF272E" w:rsidRDefault="002D7A07" w:rsidP="007B05FC">
            <w:pPr>
              <w:spacing w:after="200"/>
            </w:pPr>
            <w:r w:rsidRPr="002D7A07">
              <w:rPr>
                <w:noProof/>
              </w:rPr>
              <w:drawing>
                <wp:inline distT="0" distB="0" distL="0" distR="0" wp14:anchorId="3AF9F136" wp14:editId="21A76A88">
                  <wp:extent cx="6097270" cy="2413000"/>
                  <wp:effectExtent l="0" t="0" r="0" b="635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090A8B" w14:textId="27C8043E" w:rsidR="00BF272E" w:rsidRDefault="00BF272E" w:rsidP="001F0AF0">
      <w:pPr>
        <w:spacing w:after="200"/>
      </w:pPr>
    </w:p>
    <w:p w14:paraId="3F577A77" w14:textId="1A020D10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2A2C076F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EA1DC83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2957165" w14:textId="3C15A6CD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12</w:t>
            </w:r>
          </w:p>
        </w:tc>
      </w:tr>
      <w:tr w:rsidR="00BF272E" w:rsidRPr="009B2EEC" w14:paraId="6F3AE5A7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5FBB2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5DBB8" w14:textId="7305114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concesiones</w:t>
            </w:r>
          </w:p>
        </w:tc>
      </w:tr>
      <w:tr w:rsidR="00BF272E" w:rsidRPr="009B2EEC" w14:paraId="728DC267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92045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7C06C" w14:textId="355BC58C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concesiones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del sistema</w:t>
            </w:r>
          </w:p>
        </w:tc>
      </w:tr>
      <w:tr w:rsidR="00103A48" w:rsidRPr="009B2EEC" w14:paraId="512CFECC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7DB16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CA39A" w14:textId="21D9B808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Parametro</w:t>
            </w:r>
            <w:proofErr w:type="spellEnd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básico para otros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modulos</w:t>
            </w:r>
            <w:proofErr w:type="spellEnd"/>
          </w:p>
        </w:tc>
      </w:tr>
      <w:tr w:rsidR="00103A48" w:rsidRPr="009B2EEC" w14:paraId="69C69D05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7A643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23420" w14:textId="19ADB4E9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103A48" w:rsidRPr="009B2EEC" w14:paraId="4055A7D9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82AA27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C64BC5" w14:textId="4451004F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BF272E" w:rsidRPr="009B2EEC" w14:paraId="0AE20D2F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4FD29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0D2C2" w14:textId="787A6205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1D207A1A" w14:textId="77777777" w:rsidR="00BF272E" w:rsidRDefault="00BF272E" w:rsidP="00BF272E">
      <w:pPr>
        <w:spacing w:after="200"/>
      </w:pPr>
    </w:p>
    <w:tbl>
      <w:tblPr>
        <w:tblW w:w="97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452293DD" w14:textId="77777777" w:rsidTr="002D7A07">
        <w:trPr>
          <w:trHeight w:val="309"/>
        </w:trPr>
        <w:tc>
          <w:tcPr>
            <w:tcW w:w="973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8E980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0A97A49C" w14:textId="77777777" w:rsidTr="002D7A07">
        <w:trPr>
          <w:trHeight w:val="309"/>
        </w:trPr>
        <w:tc>
          <w:tcPr>
            <w:tcW w:w="1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A8F604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96C555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C1389A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494C6B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6CE70D9A" w14:textId="77777777" w:rsidTr="002D7A07">
        <w:trPr>
          <w:trHeight w:val="309"/>
        </w:trPr>
        <w:tc>
          <w:tcPr>
            <w:tcW w:w="1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2B794" w14:textId="76599C6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12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9B0D5" w14:textId="6D7E1BF3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1D630" w14:textId="039CF756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23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2BE3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3B39036A" w14:textId="77777777" w:rsidTr="002D7A07">
        <w:trPr>
          <w:trHeight w:val="309"/>
        </w:trPr>
        <w:tc>
          <w:tcPr>
            <w:tcW w:w="1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1C8C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1440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C8FF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D0B5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42904F61" w14:textId="77777777" w:rsidTr="002D7A07">
        <w:trPr>
          <w:trHeight w:val="309"/>
        </w:trPr>
        <w:tc>
          <w:tcPr>
            <w:tcW w:w="1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4C82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0824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2910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362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463D2D50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60BDA3F1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400361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72917D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E85092B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755174F8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72EEA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FA31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0B2A0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551265DA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14DEC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72C14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2D0D6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37102D7C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A3A4E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BA191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232B6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5E7E50C9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526"/>
      </w:tblGrid>
      <w:tr w:rsidR="00BF272E" w14:paraId="7CC2A980" w14:textId="77777777" w:rsidTr="002D7A07">
        <w:trPr>
          <w:trHeight w:val="504"/>
        </w:trPr>
        <w:tc>
          <w:tcPr>
            <w:tcW w:w="3929" w:type="dxa"/>
          </w:tcPr>
          <w:p w14:paraId="2EEE0856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7C6E12FC" w14:textId="77777777" w:rsidTr="002D7A07">
        <w:trPr>
          <w:trHeight w:val="4385"/>
        </w:trPr>
        <w:tc>
          <w:tcPr>
            <w:tcW w:w="3929" w:type="dxa"/>
          </w:tcPr>
          <w:p w14:paraId="52ED80AB" w14:textId="212EEC30" w:rsidR="00BF272E" w:rsidRDefault="002D7A07" w:rsidP="007B05FC">
            <w:pPr>
              <w:spacing w:after="200"/>
            </w:pPr>
            <w:r w:rsidRPr="002D7A07">
              <w:drawing>
                <wp:inline distT="0" distB="0" distL="0" distR="0" wp14:anchorId="2027B24D" wp14:editId="1CA0A813">
                  <wp:extent cx="5276850" cy="2397719"/>
                  <wp:effectExtent l="0" t="0" r="0" b="317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755" cy="239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BBCC84" w14:textId="0AEDF122" w:rsidR="00BF272E" w:rsidRDefault="00BF272E" w:rsidP="001F0AF0">
      <w:pPr>
        <w:spacing w:after="200"/>
      </w:pPr>
    </w:p>
    <w:p w14:paraId="654857C7" w14:textId="235C5080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BF272E" w:rsidRPr="009B2EEC" w14:paraId="01123896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E8C34E7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3D6589B" w14:textId="5AFD8765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13</w:t>
            </w:r>
          </w:p>
        </w:tc>
      </w:tr>
      <w:tr w:rsidR="00BF272E" w:rsidRPr="009B2EEC" w14:paraId="641CFC15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172CA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D6DE0" w14:textId="40DB026D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="007F4BB7"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 empresas</w:t>
            </w:r>
          </w:p>
        </w:tc>
      </w:tr>
      <w:tr w:rsidR="00BF272E" w:rsidRPr="009B2EEC" w14:paraId="14A97F9F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FA1B9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C05DB" w14:textId="15289A4A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empresas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103A48" w:rsidRPr="009B2EEC" w14:paraId="048FD251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1C12A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C5043" w14:textId="5647E609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Parametro</w:t>
            </w:r>
            <w:proofErr w:type="spellEnd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básico para otros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modulos</w:t>
            </w:r>
            <w:proofErr w:type="spellEnd"/>
          </w:p>
        </w:tc>
      </w:tr>
      <w:tr w:rsidR="00103A48" w:rsidRPr="009B2EEC" w14:paraId="7AED54D8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414D7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0446A" w14:textId="78C51890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103A48" w:rsidRPr="009B2EEC" w14:paraId="478CDADE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DCE777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A8A9F5" w14:textId="56C6EE33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BF272E" w:rsidRPr="009B2EEC" w14:paraId="79B5FFD2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55FB4" w14:textId="77777777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522D5" w14:textId="0B33B599" w:rsidR="00BF272E" w:rsidRPr="009B2EEC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2D7A0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56242635" w14:textId="77777777" w:rsidR="00BF272E" w:rsidRDefault="00BF272E" w:rsidP="00BF272E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BF272E" w:rsidRPr="00D51B4B" w14:paraId="32D70EE9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A901A" w14:textId="77777777" w:rsidR="00BF272E" w:rsidRPr="00D51B4B" w:rsidRDefault="00BF272E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BF272E" w:rsidRPr="00D51B4B" w14:paraId="604D690E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F63D5D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40F60BD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CFEFF0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D89F37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BF272E" w:rsidRPr="00D51B4B" w14:paraId="5F52F544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415AE" w14:textId="32F7898D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</w:t>
            </w:r>
            <w:r w:rsid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13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074A6" w14:textId="2A23F918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19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7E63C" w14:textId="12DA2782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23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</w:t>
            </w:r>
            <w:r w:rsid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87525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BF272E" w:rsidRPr="00D51B4B" w14:paraId="5B0C4AF3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80FF7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93D8A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AA38F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18948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7AD0DBBE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4242C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C61F0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5DF46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3506B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BF272E" w:rsidRPr="00D51B4B" w14:paraId="43F55CC6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AF96E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FB453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592F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309A1" w14:textId="77777777" w:rsidR="00BF272E" w:rsidRPr="00D51B4B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36F4F85D" w14:textId="77777777" w:rsidR="00BF272E" w:rsidRDefault="00BF272E" w:rsidP="00BF272E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BF272E" w:rsidRPr="00BF272E" w14:paraId="6600DBF2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EE8D8DB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5D437E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9726E5D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418821CE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2BDE9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C7C2B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4665F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2DFD97A1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5A6C4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B7942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79A77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BF272E" w:rsidRPr="00BF272E" w14:paraId="504BEBD8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ED181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82FC8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DF77A" w14:textId="77777777" w:rsidR="00BF272E" w:rsidRPr="00BF272E" w:rsidRDefault="00BF272E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0BA3A639" w14:textId="77777777" w:rsidR="00BF272E" w:rsidRDefault="00BF272E" w:rsidP="00BF272E">
      <w:pPr>
        <w:spacing w:after="200"/>
      </w:pPr>
    </w:p>
    <w:p w14:paraId="202C89A3" w14:textId="77777777" w:rsidR="00BF272E" w:rsidRDefault="00BF272E" w:rsidP="00BF272E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BF272E" w14:paraId="5904407E" w14:textId="77777777" w:rsidTr="007B05FC">
        <w:tc>
          <w:tcPr>
            <w:tcW w:w="9592" w:type="dxa"/>
          </w:tcPr>
          <w:p w14:paraId="67A8FD24" w14:textId="77777777" w:rsidR="00BF272E" w:rsidRDefault="00BF272E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BF272E" w14:paraId="751D0F85" w14:textId="77777777" w:rsidTr="007B05FC">
        <w:tc>
          <w:tcPr>
            <w:tcW w:w="9592" w:type="dxa"/>
          </w:tcPr>
          <w:p w14:paraId="132B09A1" w14:textId="6D7C4096" w:rsidR="00BF272E" w:rsidRDefault="002D7A07" w:rsidP="007B05FC">
            <w:pPr>
              <w:spacing w:after="200"/>
            </w:pPr>
            <w:r w:rsidRPr="002D7A07">
              <w:drawing>
                <wp:inline distT="0" distB="0" distL="0" distR="0" wp14:anchorId="52C6B812" wp14:editId="2C9074DD">
                  <wp:extent cx="6097270" cy="2066290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904DC" w14:textId="61414135" w:rsidR="00BF272E" w:rsidRDefault="00BF272E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C51448" w:rsidRPr="009B2EEC" w14:paraId="7A07CC3B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3156E92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lastRenderedPageBreak/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83F936F" w14:textId="5052BED1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1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4</w:t>
            </w:r>
          </w:p>
        </w:tc>
      </w:tr>
      <w:tr w:rsidR="00C51448" w:rsidRPr="009B2EEC" w14:paraId="24339D60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2FB82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7584E" w14:textId="736F8CD8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 w:rsidRPr="00C514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Configuración Operadores</w:t>
            </w:r>
          </w:p>
        </w:tc>
      </w:tr>
      <w:tr w:rsidR="00C51448" w:rsidRPr="009B2EEC" w14:paraId="39BB7C04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93B39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1E142" w14:textId="35434569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Registrar, listar, eliminar y consultar </w:t>
            </w:r>
            <w:r w:rsidR="00103A48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operadores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del sistema</w:t>
            </w:r>
          </w:p>
        </w:tc>
      </w:tr>
      <w:tr w:rsidR="00103A48" w:rsidRPr="009B2EEC" w14:paraId="29D1ECEE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17387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9E639" w14:textId="3A711DEE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Parametro</w:t>
            </w:r>
            <w:proofErr w:type="spellEnd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básico para otros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modulos</w:t>
            </w:r>
            <w:proofErr w:type="spellEnd"/>
          </w:p>
        </w:tc>
      </w:tr>
      <w:tr w:rsidR="00103A48" w:rsidRPr="009B2EEC" w14:paraId="2ECCD947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B203A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05300" w14:textId="35A34A80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103A48" w:rsidRPr="009B2EEC" w14:paraId="60A5CCBD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B84E11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978A69" w14:textId="1895B3D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C51448" w:rsidRPr="009B2EEC" w14:paraId="376D7BB0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C4C65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BA173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7E2EF0A4" w14:textId="77777777" w:rsidR="00C51448" w:rsidRDefault="00C51448" w:rsidP="00C51448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C51448" w:rsidRPr="00D51B4B" w14:paraId="54DEAAB7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2BE62" w14:textId="77777777" w:rsidR="00C51448" w:rsidRPr="00D51B4B" w:rsidRDefault="00C51448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C51448" w:rsidRPr="00D51B4B" w14:paraId="70394873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D4804A5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EE729CC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53B5AB1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112FB24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C51448" w:rsidRPr="00D51B4B" w14:paraId="6ED73EBF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D62B4" w14:textId="759AD26B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RF-1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4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08835" w14:textId="6E5DC9CA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26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-09-2022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6138D" w14:textId="3E0ADD50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7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-09-2022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8C7D5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C51448" w:rsidRPr="00D51B4B" w14:paraId="4BCBB5F3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F15B4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07F05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5BA7D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FEE75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C51448" w:rsidRPr="00D51B4B" w14:paraId="5069E86B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01500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28627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16840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9302D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C51448" w:rsidRPr="00D51B4B" w14:paraId="04C9F91D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621F2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108EC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00E91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996F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53669371" w14:textId="77777777" w:rsidR="00C51448" w:rsidRDefault="00C51448" w:rsidP="00C51448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C51448" w:rsidRPr="00BF272E" w14:paraId="3D5ACBEC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13341F3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675D055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0C62A8A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C51448" w:rsidRPr="00BF272E" w14:paraId="7EAC4193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DE3C4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7B789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8DABC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C51448" w:rsidRPr="00BF272E" w14:paraId="6820F2DB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C982B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67586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76F98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C51448" w:rsidRPr="00BF272E" w14:paraId="6CC0220A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1B730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DA166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5B4A6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21E6BC64" w14:textId="77777777" w:rsidR="00C51448" w:rsidRDefault="00C51448" w:rsidP="00C51448">
      <w:pPr>
        <w:spacing w:after="200"/>
      </w:pPr>
    </w:p>
    <w:p w14:paraId="2BD60B64" w14:textId="77777777" w:rsidR="00C51448" w:rsidRDefault="00C51448" w:rsidP="00C51448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C51448" w14:paraId="39A660E0" w14:textId="77777777" w:rsidTr="007B05FC">
        <w:tc>
          <w:tcPr>
            <w:tcW w:w="9592" w:type="dxa"/>
          </w:tcPr>
          <w:p w14:paraId="4D7FC49C" w14:textId="77777777" w:rsidR="00C51448" w:rsidRDefault="00C51448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C51448" w14:paraId="15C5C0A2" w14:textId="77777777" w:rsidTr="007B05FC">
        <w:tc>
          <w:tcPr>
            <w:tcW w:w="9592" w:type="dxa"/>
          </w:tcPr>
          <w:p w14:paraId="3EDF40CD" w14:textId="182A1006" w:rsidR="00C51448" w:rsidRDefault="00C51448" w:rsidP="007B05FC">
            <w:pPr>
              <w:spacing w:after="200"/>
            </w:pPr>
            <w:r w:rsidRPr="00C51448">
              <w:drawing>
                <wp:inline distT="0" distB="0" distL="0" distR="0" wp14:anchorId="20B582E9" wp14:editId="6E6BD81E">
                  <wp:extent cx="6097270" cy="2261870"/>
                  <wp:effectExtent l="0" t="0" r="0" b="508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26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7BB741" w14:textId="77777777" w:rsidR="00C51448" w:rsidRDefault="00C51448" w:rsidP="00C51448">
      <w:pPr>
        <w:spacing w:after="200"/>
      </w:pPr>
    </w:p>
    <w:p w14:paraId="1F6F7CDA" w14:textId="542CA6ED" w:rsidR="00C51448" w:rsidRDefault="00C51448" w:rsidP="001F0AF0">
      <w:pPr>
        <w:spacing w:after="200"/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0"/>
        <w:gridCol w:w="7654"/>
      </w:tblGrid>
      <w:tr w:rsidR="00C51448" w:rsidRPr="009B2EEC" w14:paraId="6113B073" w14:textId="77777777" w:rsidTr="007B05FC">
        <w:trPr>
          <w:trHeight w:val="29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3746D9C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lastRenderedPageBreak/>
              <w:t>Código</w:t>
            </w:r>
          </w:p>
        </w:tc>
        <w:tc>
          <w:tcPr>
            <w:tcW w:w="7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49DB41D" w14:textId="60A36A49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RF-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1</w:t>
            </w:r>
            <w:r>
              <w:rPr>
                <w:rFonts w:ascii="Trebuchet MS" w:eastAsia="Times New Roman" w:hAnsi="Trebuchet MS" w:cs="Times New Roman"/>
                <w:b w:val="0"/>
                <w:color w:val="FFFFFF"/>
                <w:sz w:val="22"/>
                <w:lang w:val="es-CO" w:eastAsia="es-CO"/>
              </w:rPr>
              <w:t>5</w:t>
            </w:r>
          </w:p>
        </w:tc>
      </w:tr>
      <w:tr w:rsidR="00C51448" w:rsidRPr="009B2EEC" w14:paraId="642D9BED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5059E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Nombre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55011" w14:textId="3961069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</w:t>
            </w:r>
            <w:proofErr w:type="spellEnd"/>
            <w:r w:rsidRPr="007F4BB7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de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comercializadores</w:t>
            </w:r>
          </w:p>
        </w:tc>
      </w:tr>
      <w:tr w:rsidR="00C51448" w:rsidRPr="009B2EEC" w14:paraId="37AC9A2B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3C7C3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Propósito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35690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Registrar, listar, eliminar y consultar usuarios del sistema</w:t>
            </w:r>
          </w:p>
        </w:tc>
      </w:tr>
      <w:tr w:rsidR="00103A48" w:rsidRPr="009B2EEC" w14:paraId="73A4DFC5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344E0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Descripción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63CBC" w14:textId="343D8EEE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Parametro</w:t>
            </w:r>
            <w:proofErr w:type="spellEnd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 básico para otros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modulos</w:t>
            </w:r>
            <w:proofErr w:type="spellEnd"/>
          </w:p>
        </w:tc>
      </w:tr>
      <w:tr w:rsidR="00103A48" w:rsidRPr="009B2EEC" w14:paraId="0BAAB331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982DA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Entrada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DA975" w14:textId="1697B7DD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Ingreso de datos básicos</w:t>
            </w:r>
          </w:p>
        </w:tc>
      </w:tr>
      <w:tr w:rsidR="00103A48" w:rsidRPr="009B2EEC" w14:paraId="729799C6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A90F6E" w14:textId="7777777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Salida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C1C462" w14:textId="12C92717" w:rsidR="00103A48" w:rsidRPr="009B2EEC" w:rsidRDefault="00103A48" w:rsidP="00103A48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 xml:space="preserve">Datos que aparecerán en otros módulos padres como en </w:t>
            </w:r>
            <w:proofErr w:type="spellStart"/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select</w:t>
            </w:r>
            <w:proofErr w:type="spellEnd"/>
          </w:p>
        </w:tc>
      </w:tr>
      <w:tr w:rsidR="00C51448" w:rsidRPr="009B2EEC" w14:paraId="6D67D607" w14:textId="77777777" w:rsidTr="007B05FC">
        <w:trPr>
          <w:trHeight w:val="29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32748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Prioridad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6D3CA" w14:textId="77777777" w:rsidR="00C51448" w:rsidRPr="009B2EEC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9B2EEC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Baja</w:t>
            </w:r>
          </w:p>
        </w:tc>
      </w:tr>
    </w:tbl>
    <w:p w14:paraId="438ACF17" w14:textId="77777777" w:rsidR="00C51448" w:rsidRDefault="00C51448" w:rsidP="00C51448">
      <w:pPr>
        <w:spacing w:after="200"/>
      </w:pPr>
    </w:p>
    <w:tbl>
      <w:tblPr>
        <w:tblW w:w="96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3137"/>
        <w:gridCol w:w="3006"/>
        <w:gridCol w:w="1745"/>
      </w:tblGrid>
      <w:tr w:rsidR="00C51448" w:rsidRPr="00D51B4B" w14:paraId="50F49D5E" w14:textId="77777777" w:rsidTr="007B05FC">
        <w:trPr>
          <w:trHeight w:val="309"/>
        </w:trPr>
        <w:tc>
          <w:tcPr>
            <w:tcW w:w="96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78BA2" w14:textId="77777777" w:rsidR="00C51448" w:rsidRPr="00D51B4B" w:rsidRDefault="00C51448" w:rsidP="007B05FC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000000"/>
                <w:sz w:val="22"/>
                <w:lang w:val="es-CO" w:eastAsia="es-CO"/>
              </w:rPr>
              <w:t>CRONOGRAMA</w:t>
            </w:r>
          </w:p>
        </w:tc>
      </w:tr>
      <w:tr w:rsidR="00C51448" w:rsidRPr="00D51B4B" w14:paraId="2C05ADC5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345FEFB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Código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F53C93C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Inicio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C5BEBC6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Fecha Final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D70D0C3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Estado</w:t>
            </w:r>
          </w:p>
        </w:tc>
      </w:tr>
      <w:tr w:rsidR="00C51448" w:rsidRPr="00D51B4B" w14:paraId="4BB47022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82BBD" w14:textId="1B307EB6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RF-1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5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2F550" w14:textId="2A2BDF4C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28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-09-2022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9B715" w14:textId="6C5475DA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2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9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-09-2022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1833D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Completado</w:t>
            </w:r>
          </w:p>
        </w:tc>
      </w:tr>
      <w:tr w:rsidR="00C51448" w:rsidRPr="00D51B4B" w14:paraId="326D5009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EB24C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B07AB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200D6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70A26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C51448" w:rsidRPr="00D51B4B" w14:paraId="01B6078F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44968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MODIFICACIONES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0CFFC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A8AD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EBC2E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C51448" w:rsidRPr="00D51B4B" w14:paraId="09F2AD97" w14:textId="77777777" w:rsidTr="007B05FC">
        <w:trPr>
          <w:trHeight w:val="309"/>
        </w:trPr>
        <w:tc>
          <w:tcPr>
            <w:tcW w:w="17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C9A11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F62F4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4273F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2786D" w14:textId="77777777" w:rsidR="00C51448" w:rsidRPr="00D51B4B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D51B4B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3DFA31FA" w14:textId="77777777" w:rsidR="00C51448" w:rsidRDefault="00C51448" w:rsidP="00C51448">
      <w:pPr>
        <w:spacing w:after="200"/>
      </w:pPr>
    </w:p>
    <w:tbl>
      <w:tblPr>
        <w:tblW w:w="97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2"/>
        <w:gridCol w:w="3121"/>
        <w:gridCol w:w="3035"/>
      </w:tblGrid>
      <w:tr w:rsidR="00C51448" w:rsidRPr="00BF272E" w14:paraId="49E4ACF8" w14:textId="77777777" w:rsidTr="007B05FC">
        <w:trPr>
          <w:trHeight w:val="294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25C1F88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RESPONSABLES</w:t>
            </w:r>
          </w:p>
        </w:tc>
        <w:tc>
          <w:tcPr>
            <w:tcW w:w="3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3328AD5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FIRMA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504F2D5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REVISADO</w:t>
            </w:r>
          </w:p>
        </w:tc>
      </w:tr>
      <w:tr w:rsidR="00C51448" w:rsidRPr="00BF272E" w14:paraId="72ADA658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C8CE5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JAIME FEOLI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60F20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F019D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C51448" w:rsidRPr="00BF272E" w14:paraId="324948DC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374A9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MELISSA ESCORCIA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F2014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E914E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  <w:r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Revisado</w:t>
            </w:r>
          </w:p>
        </w:tc>
      </w:tr>
      <w:tr w:rsidR="00C51448" w:rsidRPr="00BF272E" w14:paraId="73B40084" w14:textId="77777777" w:rsidTr="007B05FC">
        <w:trPr>
          <w:trHeight w:val="294"/>
        </w:trPr>
        <w:tc>
          <w:tcPr>
            <w:tcW w:w="3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CEC80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9B668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3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76755" w14:textId="77777777" w:rsidR="00C51448" w:rsidRPr="00BF272E" w:rsidRDefault="00C51448" w:rsidP="007B05FC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BF272E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</w:tbl>
    <w:p w14:paraId="0F50203F" w14:textId="77777777" w:rsidR="00C51448" w:rsidRDefault="00C51448" w:rsidP="00C51448">
      <w:pPr>
        <w:spacing w:after="20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92"/>
      </w:tblGrid>
      <w:tr w:rsidR="00C51448" w14:paraId="487A1BCB" w14:textId="77777777" w:rsidTr="007B05FC">
        <w:tc>
          <w:tcPr>
            <w:tcW w:w="9592" w:type="dxa"/>
          </w:tcPr>
          <w:p w14:paraId="0FF1C0B2" w14:textId="77777777" w:rsidR="00C51448" w:rsidRDefault="00C51448" w:rsidP="007B05FC">
            <w:pPr>
              <w:spacing w:after="200"/>
            </w:pPr>
            <w:r w:rsidRPr="00D51B4B">
              <w:t>INTERFAZ GRAFICA</w:t>
            </w:r>
            <w:r>
              <w:t xml:space="preserve"> </w:t>
            </w:r>
          </w:p>
        </w:tc>
      </w:tr>
      <w:tr w:rsidR="00C51448" w14:paraId="1A5A5F7C" w14:textId="77777777" w:rsidTr="007B05FC">
        <w:tc>
          <w:tcPr>
            <w:tcW w:w="9592" w:type="dxa"/>
          </w:tcPr>
          <w:p w14:paraId="0F891E41" w14:textId="0A089F22" w:rsidR="00C51448" w:rsidRDefault="00C51448" w:rsidP="007B05FC">
            <w:pPr>
              <w:spacing w:after="200"/>
            </w:pPr>
            <w:r w:rsidRPr="00C51448">
              <w:drawing>
                <wp:inline distT="0" distB="0" distL="0" distR="0" wp14:anchorId="07CD8AA3" wp14:editId="734C33ED">
                  <wp:extent cx="6097270" cy="2299335"/>
                  <wp:effectExtent l="0" t="0" r="0" b="571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229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0DD08C" w14:textId="1E9A3BAD" w:rsidR="00C51448" w:rsidRDefault="00C51448" w:rsidP="00C51448">
      <w:pPr>
        <w:spacing w:after="200"/>
      </w:pPr>
    </w:p>
    <w:p w14:paraId="1DF02B80" w14:textId="21C18433" w:rsidR="00103A48" w:rsidRDefault="00103A48" w:rsidP="00C51448">
      <w:pPr>
        <w:spacing w:after="200"/>
      </w:pPr>
    </w:p>
    <w:p w14:paraId="17F962EF" w14:textId="77777777" w:rsidR="00103A48" w:rsidRDefault="00103A48" w:rsidP="00C51448">
      <w:pPr>
        <w:spacing w:after="200"/>
      </w:pPr>
    </w:p>
    <w:p w14:paraId="500CBB25" w14:textId="3083132F" w:rsidR="00C51448" w:rsidRDefault="00103A48" w:rsidP="00103A48">
      <w:pPr>
        <w:spacing w:after="200"/>
        <w:jc w:val="center"/>
      </w:pPr>
      <w:r>
        <w:t>NOTAS</w:t>
      </w:r>
    </w:p>
    <w:p w14:paraId="2F83B55C" w14:textId="6AD1689B" w:rsidR="00103A48" w:rsidRDefault="00103A48" w:rsidP="00103A48">
      <w:pPr>
        <w:spacing w:after="200"/>
        <w:jc w:val="center"/>
      </w:pPr>
    </w:p>
    <w:p w14:paraId="7EA6E882" w14:textId="7A58EFE8" w:rsidR="00103A48" w:rsidRDefault="00103A48" w:rsidP="00103A48">
      <w:pPr>
        <w:spacing w:after="200"/>
        <w:jc w:val="both"/>
      </w:pPr>
      <w:r>
        <w:t xml:space="preserve">En algunos módulos </w:t>
      </w:r>
      <w:r w:rsidR="00507B88">
        <w:t>puede haber reprocesos (cambios en la estructura que podrán tomar 1 o 2 días hábiles).</w:t>
      </w: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12"/>
        <w:gridCol w:w="472"/>
        <w:gridCol w:w="472"/>
        <w:gridCol w:w="472"/>
        <w:gridCol w:w="472"/>
        <w:gridCol w:w="472"/>
        <w:gridCol w:w="473"/>
        <w:gridCol w:w="473"/>
        <w:gridCol w:w="473"/>
        <w:gridCol w:w="473"/>
        <w:gridCol w:w="473"/>
        <w:gridCol w:w="473"/>
        <w:gridCol w:w="473"/>
        <w:gridCol w:w="473"/>
        <w:gridCol w:w="473"/>
        <w:gridCol w:w="473"/>
      </w:tblGrid>
      <w:tr w:rsidR="00F66F4A" w:rsidRPr="00F66F4A" w14:paraId="2C05528B" w14:textId="77777777" w:rsidTr="00F66F4A">
        <w:trPr>
          <w:trHeight w:val="290"/>
        </w:trPr>
        <w:tc>
          <w:tcPr>
            <w:tcW w:w="0" w:type="auto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4472C4"/>
            <w:noWrap/>
            <w:vAlign w:val="bottom"/>
            <w:hideMark/>
          </w:tcPr>
          <w:p w14:paraId="6C7AEA24" w14:textId="77777777" w:rsidR="00F66F4A" w:rsidRPr="00F66F4A" w:rsidRDefault="00F66F4A" w:rsidP="00F66F4A">
            <w:pPr>
              <w:spacing w:line="240" w:lineRule="auto"/>
              <w:jc w:val="center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 xml:space="preserve">Requerimientos con </w:t>
            </w:r>
            <w:proofErr w:type="gram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posible modificaciones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14:paraId="4275608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754D408D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33C721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0F2B7A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A7C317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982C47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8B7534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C02D36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3745BD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1F385D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662814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C06DB3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E146C9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0971C9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030EC7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FEBF3F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9F9F0D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RF-14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49939D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RF-15</w:t>
            </w:r>
          </w:p>
        </w:tc>
      </w:tr>
      <w:tr w:rsidR="00F66F4A" w:rsidRPr="00F66F4A" w14:paraId="12A30206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FB251B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usuario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66F4BF8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3874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9EA0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4586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27E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8BE5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BB4A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E2D5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EC8D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C80B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3537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695E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0F72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5D31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0810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25774554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2916C2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roles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F1B6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42FB860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1903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54C8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53DF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6262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2C40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7A8F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A1D2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DC3C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B816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F3DE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6B4B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EA1C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0061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484D6F05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BAB633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asignación de permisos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AC5B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0044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1C0E8D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254A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679D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DDC0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F5F3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5D83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4983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02E7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3D68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9316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9707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C97F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DC50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1C6C0539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DA8F0D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cargue de municipio visita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CB37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D8EA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6A63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AA4388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90F4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CAD4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142F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27EA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0C73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79C4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3A0C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B6FE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0853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3BE2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31EA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0F10FD57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7112EA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cargue de municipio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7996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5E60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5946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BC7D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E9DECA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BA37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A26C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E7C8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C37E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8C81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034C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9E4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85B7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A9A8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64DB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78D26D7D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9D3B67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municipio comercializador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CC8F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70A6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77E6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996A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55EF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7818B21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6364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D856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4B0E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3E6A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5B41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A080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3E20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39B7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0B59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48A7B5D2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BBF513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municipio operador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C82A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E07C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E455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652A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E824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99A7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3A6AC0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3682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976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D63C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A5BF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781F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22CD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EDF7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09EC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6866A0F8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4F7136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cargue departamento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12A2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A965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6A42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370F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25C1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3074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B792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34E47E5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015C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D11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1DF4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FA00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B027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B360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3678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461BEEBF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43A338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departamento visita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73E9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93FC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0D17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FCA9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B19C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9DAD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E20C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B8F7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628B8BA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9E4E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E69B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9C95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D520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212A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20DE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06084386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8A2E61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departamento comercializador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1A58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7BCC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0FF0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3500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2231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9F21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84A8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0A4B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BE1B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6F0FE0A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A746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1934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BD32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12AA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E498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3926A90C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6131FF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departamento operador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EB1C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7181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3899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3177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8ECE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43EB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7D21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4B39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AC13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3EDA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2A18EE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4800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037E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E767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2F1E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0C0F2174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B2FF67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concesiones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E390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E6B3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3836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5EF1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3624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E652F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C8DA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3D1E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883A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E82D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F4E4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301B96A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00EE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8027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36D9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1DE93683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B83277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eastAsia="es-CO"/>
              </w:rPr>
              <w:t xml:space="preserve"> de empresas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D251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5CE8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1210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DF44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E14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EE49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53EF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E559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647F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48F5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C436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2290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EFD836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702A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D7A4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37D7A1F7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16DCF9F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 xml:space="preserve"> de concesiones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E18F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0002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3159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FFC8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7832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EA31D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3481BA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18F8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B97B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81C6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5611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9D35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DAEB6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5CF44A7E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A9D77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</w:tr>
      <w:tr w:rsidR="00F66F4A" w:rsidRPr="00F66F4A" w14:paraId="65D8843B" w14:textId="77777777" w:rsidTr="00F66F4A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66D625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</w:pPr>
            <w:proofErr w:type="spellStart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>Modulo</w:t>
            </w:r>
            <w:proofErr w:type="spellEnd"/>
            <w:r w:rsidRPr="00F66F4A">
              <w:rPr>
                <w:rFonts w:ascii="Trebuchet MS" w:eastAsia="Times New Roman" w:hAnsi="Trebuchet MS" w:cs="Times New Roman"/>
                <w:bCs/>
                <w:color w:val="FFFFFF"/>
                <w:sz w:val="22"/>
                <w:lang w:val="es-CO" w:eastAsia="es-CO"/>
              </w:rPr>
              <w:t xml:space="preserve"> de operadores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35744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7782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8A58B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37C45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3347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F909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9E963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B4538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B4F69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22F5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FA972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4702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E6340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2701C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40039E31" w14:textId="77777777" w:rsidR="00F66F4A" w:rsidRPr="00F66F4A" w:rsidRDefault="00F66F4A" w:rsidP="00F66F4A">
            <w:pPr>
              <w:spacing w:line="240" w:lineRule="auto"/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</w:pPr>
            <w:r w:rsidRPr="00F66F4A">
              <w:rPr>
                <w:rFonts w:ascii="Trebuchet MS" w:eastAsia="Times New Roman" w:hAnsi="Trebuchet MS" w:cs="Times New Roman"/>
                <w:b w:val="0"/>
                <w:color w:val="000000"/>
                <w:sz w:val="22"/>
                <w:lang w:val="es-CO" w:eastAsia="es-CO"/>
              </w:rPr>
              <w:t>X</w:t>
            </w:r>
          </w:p>
        </w:tc>
      </w:tr>
    </w:tbl>
    <w:p w14:paraId="40F892B0" w14:textId="77777777" w:rsidR="00507B88" w:rsidRDefault="00507B88" w:rsidP="00103A48">
      <w:pPr>
        <w:spacing w:after="200"/>
        <w:jc w:val="both"/>
      </w:pPr>
    </w:p>
    <w:sectPr w:rsidR="00507B88" w:rsidSect="0051019E">
      <w:headerReference w:type="even" r:id="rId30"/>
      <w:headerReference w:type="default" r:id="rId31"/>
      <w:footerReference w:type="even" r:id="rId32"/>
      <w:pgSz w:w="11906" w:h="16838" w:code="9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A5333" w14:textId="77777777" w:rsidR="001F780C" w:rsidRDefault="001F780C" w:rsidP="007057F4">
      <w:r>
        <w:separator/>
      </w:r>
    </w:p>
  </w:endnote>
  <w:endnote w:type="continuationSeparator" w:id="0">
    <w:p w14:paraId="72CB48AB" w14:textId="77777777" w:rsidR="001F780C" w:rsidRDefault="001F780C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38C96" w14:textId="77777777" w:rsidR="00136006" w:rsidRDefault="00000000" w:rsidP="007057F4">
    <w:pPr>
      <w:pStyle w:val="Piedepgina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199F6F20CEBC4F5BBE42246747C4C621"/>
        </w:placeholder>
        <w:temporary/>
        <w:showingPlcHdr/>
      </w:sdtPr>
      <w:sdtContent>
        <w:r w:rsidR="00E1560F">
          <w:rPr>
            <w:lang w:bidi="es-ES"/>
          </w:rPr>
          <w:t>Escriba el título de capítulo (nivel 1)</w:t>
        </w:r>
      </w:sdtContent>
    </w:sdt>
    <w:r w:rsidR="0049185C">
      <w:rPr>
        <w:rFonts w:asciiTheme="majorHAnsi" w:eastAsiaTheme="majorEastAsia" w:hAnsiTheme="majorHAnsi" w:cstheme="majorBidi"/>
        <w:lang w:bidi="es-ES"/>
      </w:rPr>
      <w:ptab w:relativeTo="margin" w:alignment="right" w:leader="none"/>
    </w:r>
    <w:r w:rsidR="0049185C">
      <w:rPr>
        <w:rFonts w:asciiTheme="majorHAnsi" w:eastAsiaTheme="majorEastAsia" w:hAnsiTheme="majorHAnsi" w:cstheme="majorBidi"/>
        <w:lang w:bidi="es-ES"/>
      </w:rPr>
      <w:t xml:space="preserve">de título </w:t>
    </w:r>
    <w:r w:rsidR="0049185C">
      <w:rPr>
        <w:lang w:bidi="es-ES"/>
      </w:rPr>
      <w:fldChar w:fldCharType="begin"/>
    </w:r>
    <w:r w:rsidR="0049185C">
      <w:rPr>
        <w:lang w:bidi="es-ES"/>
      </w:rPr>
      <w:instrText xml:space="preserve"> PAGE   \* MERGEFORMAT </w:instrText>
    </w:r>
    <w:r w:rsidR="0049185C">
      <w:rPr>
        <w:lang w:bidi="es-ES"/>
      </w:rPr>
      <w:fldChar w:fldCharType="separate"/>
    </w:r>
    <w:r w:rsidR="0049185C">
      <w:rPr>
        <w:rFonts w:asciiTheme="majorHAnsi" w:eastAsiaTheme="majorEastAsia" w:hAnsiTheme="majorHAnsi" w:cstheme="majorBidi"/>
        <w:noProof/>
        <w:lang w:bidi="es-ES"/>
      </w:rPr>
      <w:t>4</w:t>
    </w:r>
    <w:r w:rsidR="0049185C">
      <w:rPr>
        <w:rFonts w:asciiTheme="majorHAnsi" w:eastAsiaTheme="majorEastAsia" w:hAnsiTheme="majorHAnsi" w:cstheme="majorBidi"/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5A9AA" w14:textId="77777777" w:rsidR="001F780C" w:rsidRDefault="001F780C" w:rsidP="007057F4">
      <w:r>
        <w:separator/>
      </w:r>
    </w:p>
  </w:footnote>
  <w:footnote w:type="continuationSeparator" w:id="0">
    <w:p w14:paraId="196172EF" w14:textId="77777777" w:rsidR="001F780C" w:rsidRDefault="001F780C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6395D" w14:textId="77777777" w:rsidR="00136006" w:rsidRPr="005E66E0" w:rsidRDefault="0049185C" w:rsidP="007057F4">
    <w:pPr>
      <w:pStyle w:val="Encabezado"/>
      <w:rPr>
        <w:lang w:val="en-US"/>
      </w:rPr>
    </w:pPr>
    <w:r w:rsidRPr="005E66E0">
      <w:rPr>
        <w:lang w:val="en-US" w:bidi="es-ES"/>
      </w:rPr>
      <w:t>Plan de marketing de Adventure Works</w:t>
    </w:r>
  </w:p>
  <w:p w14:paraId="6423B073" w14:textId="77777777" w:rsidR="00136006" w:rsidRPr="005E66E0" w:rsidRDefault="00136006" w:rsidP="007057F4">
    <w:pPr>
      <w:pStyle w:val="Encabezado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74E80B90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387829CA" w14:textId="77777777" w:rsidR="007057F4" w:rsidRDefault="004F2231" w:rsidP="007057F4">
          <w:pPr>
            <w:pStyle w:val="Encabezado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7850F3" wp14:editId="03C64F8D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Cuadro de texto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FA6090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  <w:szCs w:val="32"/>
                                    <w:lang w:bidi="es-ES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es-ES"/>
                                  </w:rPr>
                                  <w:fldChar w:fldCharType="end"/>
                                </w:r>
                              </w:p>
                              <w:p w14:paraId="60575A23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57850F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1" o:spid="_x0000_s1030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40FA6090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  <w:szCs w:val="32"/>
                              <w:lang w:bidi="es-ES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  <w:szCs w:val="32"/>
                              <w:lang w:bidi="es-ES"/>
                            </w:rPr>
                            <w:fldChar w:fldCharType="end"/>
                          </w:r>
                        </w:p>
                        <w:p w14:paraId="60575A23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  <w:lang w:bidi="es-ES"/>
            </w:rPr>
            <mc:AlternateContent>
              <mc:Choice Requires="wpg">
                <w:drawing>
                  <wp:inline distT="0" distB="0" distL="0" distR="0" wp14:anchorId="69E67C75" wp14:editId="4A418319">
                    <wp:extent cx="8035162" cy="1540990"/>
                    <wp:effectExtent l="0" t="0" r="4445" b="2540"/>
                    <wp:docPr id="20" name="Grupo 20" descr="encabezado de rectángulo de colo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áfico 14" descr="rectángulo de colo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áfico 16" descr="rectángulo de colo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áfico 19" descr="rectángulo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65D7A5F" id="Grupo 20" o:spid="_x0000_s1026" alt="encabezado de rectángulo de color" style="width:632.7pt;height:121.35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áfico 14" o:spid="_x0000_s1027" type="#_x0000_t75" alt="rectángulo de color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">
                      <v:imagedata r:id="rId7" o:title="rectángulo de color"/>
                    </v:shape>
                    <v:shape id="Gráfico 16" o:spid="_x0000_s1028" type="#_x0000_t75" alt="rectángulo de color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">
                      <v:imagedata r:id="rId8" o:title="rectángulo de color"/>
                    </v:shape>
                    <v:shape id="Gráfico 19" o:spid="_x0000_s1029" type="#_x0000_t75" alt="rectángulo gris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">
                      <v:imagedata r:id="rId9" o:title="rectángulo gris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051083B5" w14:textId="77777777" w:rsidR="007057F4" w:rsidRDefault="007057F4" w:rsidP="007057F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122CA3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FFC57D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1F07AA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C1E5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F3020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4EA563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4FEB3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BA81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4143B1"/>
    <w:multiLevelType w:val="hybridMultilevel"/>
    <w:tmpl w:val="A6E6369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17" w15:restartNumberingAfterBreak="0">
    <w:nsid w:val="79AC0104"/>
    <w:multiLevelType w:val="multilevel"/>
    <w:tmpl w:val="C37E5FF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8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7417634">
    <w:abstractNumId w:val="8"/>
  </w:num>
  <w:num w:numId="2" w16cid:durableId="1273903405">
    <w:abstractNumId w:val="17"/>
  </w:num>
  <w:num w:numId="3" w16cid:durableId="1442190567">
    <w:abstractNumId w:val="18"/>
  </w:num>
  <w:num w:numId="4" w16cid:durableId="670832378">
    <w:abstractNumId w:val="19"/>
  </w:num>
  <w:num w:numId="5" w16cid:durableId="139959487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05572211">
    <w:abstractNumId w:val="11"/>
  </w:num>
  <w:num w:numId="7" w16cid:durableId="1609775045">
    <w:abstractNumId w:val="16"/>
  </w:num>
  <w:num w:numId="8" w16cid:durableId="1782146436">
    <w:abstractNumId w:val="7"/>
  </w:num>
  <w:num w:numId="9" w16cid:durableId="124395542">
    <w:abstractNumId w:val="6"/>
  </w:num>
  <w:num w:numId="10" w16cid:durableId="1763914641">
    <w:abstractNumId w:val="5"/>
  </w:num>
  <w:num w:numId="11" w16cid:durableId="1706447015">
    <w:abstractNumId w:val="4"/>
  </w:num>
  <w:num w:numId="12" w16cid:durableId="2017420937">
    <w:abstractNumId w:val="3"/>
  </w:num>
  <w:num w:numId="13" w16cid:durableId="2062552111">
    <w:abstractNumId w:val="2"/>
  </w:num>
  <w:num w:numId="14" w16cid:durableId="874078882">
    <w:abstractNumId w:val="1"/>
  </w:num>
  <w:num w:numId="15" w16cid:durableId="1808694573">
    <w:abstractNumId w:val="0"/>
  </w:num>
  <w:num w:numId="16" w16cid:durableId="1416516098">
    <w:abstractNumId w:val="12"/>
  </w:num>
  <w:num w:numId="17" w16cid:durableId="796680995">
    <w:abstractNumId w:val="14"/>
  </w:num>
  <w:num w:numId="18" w16cid:durableId="892544319">
    <w:abstractNumId w:val="9"/>
  </w:num>
  <w:num w:numId="19" w16cid:durableId="1586497066">
    <w:abstractNumId w:val="13"/>
  </w:num>
  <w:num w:numId="20" w16cid:durableId="1477913572">
    <w:abstractNumId w:val="15"/>
  </w:num>
  <w:num w:numId="21" w16cid:durableId="130181094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6E0"/>
    <w:rsid w:val="000174F2"/>
    <w:rsid w:val="00067C92"/>
    <w:rsid w:val="00103A48"/>
    <w:rsid w:val="00136006"/>
    <w:rsid w:val="001449EC"/>
    <w:rsid w:val="00146CD2"/>
    <w:rsid w:val="001670A7"/>
    <w:rsid w:val="0018562F"/>
    <w:rsid w:val="001B361F"/>
    <w:rsid w:val="001D10D5"/>
    <w:rsid w:val="001D5A52"/>
    <w:rsid w:val="001E1675"/>
    <w:rsid w:val="001F0AF0"/>
    <w:rsid w:val="001F780C"/>
    <w:rsid w:val="002178B9"/>
    <w:rsid w:val="00291712"/>
    <w:rsid w:val="002D7A07"/>
    <w:rsid w:val="002E0194"/>
    <w:rsid w:val="00303EF8"/>
    <w:rsid w:val="003620E2"/>
    <w:rsid w:val="003F5051"/>
    <w:rsid w:val="00420DF5"/>
    <w:rsid w:val="004371B6"/>
    <w:rsid w:val="00444C7B"/>
    <w:rsid w:val="0048718B"/>
    <w:rsid w:val="0049185C"/>
    <w:rsid w:val="004F2231"/>
    <w:rsid w:val="00507B88"/>
    <w:rsid w:val="0051019E"/>
    <w:rsid w:val="005112D1"/>
    <w:rsid w:val="0055035B"/>
    <w:rsid w:val="005C3643"/>
    <w:rsid w:val="005E66E0"/>
    <w:rsid w:val="0068500D"/>
    <w:rsid w:val="007057F4"/>
    <w:rsid w:val="007417B3"/>
    <w:rsid w:val="00742102"/>
    <w:rsid w:val="00750AC4"/>
    <w:rsid w:val="00773B66"/>
    <w:rsid w:val="007C309B"/>
    <w:rsid w:val="007C7473"/>
    <w:rsid w:val="007D26F1"/>
    <w:rsid w:val="007E5499"/>
    <w:rsid w:val="007F4BB7"/>
    <w:rsid w:val="008253A5"/>
    <w:rsid w:val="008417CE"/>
    <w:rsid w:val="0084277E"/>
    <w:rsid w:val="008A3C95"/>
    <w:rsid w:val="008C386D"/>
    <w:rsid w:val="008C5106"/>
    <w:rsid w:val="008D5829"/>
    <w:rsid w:val="00946F55"/>
    <w:rsid w:val="00965BD5"/>
    <w:rsid w:val="009875C8"/>
    <w:rsid w:val="00991D08"/>
    <w:rsid w:val="009B2EEC"/>
    <w:rsid w:val="00A63DE6"/>
    <w:rsid w:val="00B00CF7"/>
    <w:rsid w:val="00B0688D"/>
    <w:rsid w:val="00B40525"/>
    <w:rsid w:val="00B41D82"/>
    <w:rsid w:val="00B90346"/>
    <w:rsid w:val="00BB6CAC"/>
    <w:rsid w:val="00BE7253"/>
    <w:rsid w:val="00BF272E"/>
    <w:rsid w:val="00C51448"/>
    <w:rsid w:val="00C95D18"/>
    <w:rsid w:val="00CA16E0"/>
    <w:rsid w:val="00CE0BC9"/>
    <w:rsid w:val="00D2045C"/>
    <w:rsid w:val="00D51B4B"/>
    <w:rsid w:val="00D540AF"/>
    <w:rsid w:val="00D6093C"/>
    <w:rsid w:val="00D638C1"/>
    <w:rsid w:val="00D73D44"/>
    <w:rsid w:val="00D967AC"/>
    <w:rsid w:val="00E1560F"/>
    <w:rsid w:val="00E50A4D"/>
    <w:rsid w:val="00E758BC"/>
    <w:rsid w:val="00E95AFE"/>
    <w:rsid w:val="00ED3756"/>
    <w:rsid w:val="00F43A02"/>
    <w:rsid w:val="00F45884"/>
    <w:rsid w:val="00F553FE"/>
    <w:rsid w:val="00F63939"/>
    <w:rsid w:val="00F66F4A"/>
    <w:rsid w:val="00F91AD0"/>
    <w:rsid w:val="00FB05E4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CF36895"/>
  <w15:chartTrackingRefBased/>
  <w15:docId w15:val="{6A131729-EB05-405E-839B-874815E11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tulodellibro">
    <w:name w:val="Book Title"/>
    <w:basedOn w:val="Fuentedeprrafopredeter"/>
    <w:uiPriority w:val="33"/>
    <w:semiHidden/>
    <w:unhideWhenUsed/>
    <w:qFormat/>
    <w:rPr>
      <w:b/>
      <w:bCs/>
      <w:i/>
      <w:iCs/>
      <w:spacing w:val="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Ttulo1Car">
    <w:name w:val="Título 1 Car"/>
    <w:basedOn w:val="Fuentedeprrafopredeter"/>
    <w:link w:val="Ttulo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aconvietas">
    <w:name w:val="List Bullet"/>
    <w:basedOn w:val="Contenido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Ttulo3"/>
    <w:uiPriority w:val="2"/>
    <w:qFormat/>
    <w:rsid w:val="004F2231"/>
  </w:style>
  <w:style w:type="paragraph" w:styleId="TDC1">
    <w:name w:val="toc 1"/>
    <w:basedOn w:val="Normal"/>
    <w:uiPriority w:val="39"/>
    <w:pPr>
      <w:tabs>
        <w:tab w:val="right" w:leader="dot" w:pos="5040"/>
      </w:tabs>
    </w:pPr>
  </w:style>
  <w:style w:type="paragraph" w:styleId="TDC2">
    <w:name w:val="toc 2"/>
    <w:basedOn w:val="Normal"/>
    <w:uiPriority w:val="39"/>
    <w:pPr>
      <w:tabs>
        <w:tab w:val="right" w:leader="dot" w:pos="5040"/>
      </w:tabs>
    </w:pPr>
  </w:style>
  <w:style w:type="paragraph" w:styleId="Ttulo">
    <w:name w:val="Title"/>
    <w:basedOn w:val="Normal"/>
    <w:link w:val="TtuloC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tuloCar">
    <w:name w:val="Título Car"/>
    <w:basedOn w:val="Fuentedeprrafopredeter"/>
    <w:link w:val="Ttulo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tuloTDC">
    <w:name w:val="TOC Heading"/>
    <w:basedOn w:val="Ttulo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Piedepgina">
    <w:name w:val="footer"/>
    <w:basedOn w:val="Normal"/>
    <w:link w:val="PiedepginaCar"/>
    <w:uiPriority w:val="99"/>
    <w:pPr>
      <w:spacing w:line="240" w:lineRule="auto"/>
      <w:ind w:right="130"/>
      <w:jc w:val="right"/>
    </w:pPr>
  </w:style>
  <w:style w:type="character" w:customStyle="1" w:styleId="PiedepginaCar">
    <w:name w:val="Pie de página Car"/>
    <w:basedOn w:val="Fuentedeprrafopredeter"/>
    <w:link w:val="Piedepgina"/>
    <w:uiPriority w:val="99"/>
    <w:rPr>
      <w:lang w:eastAsia="en-US"/>
    </w:rPr>
  </w:style>
  <w:style w:type="paragraph" w:styleId="Encabezado">
    <w:name w:val="header"/>
    <w:basedOn w:val="Normal"/>
    <w:link w:val="EncabezadoCar"/>
    <w:uiPriority w:val="99"/>
    <w:pPr>
      <w:spacing w:line="240" w:lineRule="auto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Pr>
      <w:lang w:eastAsia="en-US"/>
    </w:rPr>
  </w:style>
  <w:style w:type="table" w:styleId="Tablaconcuadrcula">
    <w:name w:val="Table Grid"/>
    <w:basedOn w:val="Tabla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aconnmeros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Ttulo3Car">
    <w:name w:val="Título 3 Car"/>
    <w:basedOn w:val="Fuentedeprrafopredeter"/>
    <w:link w:val="Ttulo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D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ipervnculo">
    <w:name w:val="Hyperlink"/>
    <w:basedOn w:val="Fuentedeprrafopredeter"/>
    <w:uiPriority w:val="99"/>
    <w:unhideWhenUsed/>
    <w:rsid w:val="007057F4"/>
    <w:rPr>
      <w:color w:val="60C5E8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ido">
    <w:name w:val="Contenido"/>
    <w:basedOn w:val="Normal"/>
    <w:link w:val="Carcterdecontenido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nfasis">
    <w:name w:val="Emphasis"/>
    <w:basedOn w:val="Fuentedeprrafopredeter"/>
    <w:uiPriority w:val="20"/>
    <w:unhideWhenUsed/>
    <w:qFormat/>
    <w:rsid w:val="007C7473"/>
    <w:rPr>
      <w:i/>
      <w:iCs/>
    </w:rPr>
  </w:style>
  <w:style w:type="character" w:customStyle="1" w:styleId="Carcterdecontenido">
    <w:name w:val="Carácter de contenido"/>
    <w:basedOn w:val="Fuentedeprrafopredeter"/>
    <w:link w:val="Contenido"/>
    <w:rsid w:val="002178B9"/>
    <w:rPr>
      <w:color w:val="0F0F3F" w:themeColor="text1"/>
      <w:sz w:val="28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5E66E0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unhideWhenUsed/>
    <w:qFormat/>
    <w:rsid w:val="001D5A52"/>
    <w:pPr>
      <w:ind w:left="720"/>
      <w:contextualSpacing/>
    </w:pPr>
  </w:style>
  <w:style w:type="table" w:styleId="Tablanormal3">
    <w:name w:val="Plain Table 3"/>
    <w:basedOn w:val="Tablanormal"/>
    <w:uiPriority w:val="43"/>
    <w:rsid w:val="007C309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4F4FD5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4F4FD5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7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image" Target="media/image8.sv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3" Type="http://schemas.openxmlformats.org/officeDocument/2006/relationships/image" Target="media/image26.png"/><Relationship Id="rId7" Type="http://schemas.openxmlformats.org/officeDocument/2006/relationships/image" Target="media/image30.png"/><Relationship Id="rId2" Type="http://schemas.openxmlformats.org/officeDocument/2006/relationships/image" Target="media/image25.svg"/><Relationship Id="rId1" Type="http://schemas.openxmlformats.org/officeDocument/2006/relationships/image" Target="media/image24.png"/><Relationship Id="rId6" Type="http://schemas.openxmlformats.org/officeDocument/2006/relationships/image" Target="media/image29.svg"/><Relationship Id="rId5" Type="http://schemas.openxmlformats.org/officeDocument/2006/relationships/image" Target="media/image28.png"/><Relationship Id="rId4" Type="http://schemas.openxmlformats.org/officeDocument/2006/relationships/image" Target="media/image27.svg"/><Relationship Id="rId9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winAlbertoAldanaRi\AppData\Roaming\Microsoft\Templates\Informe%20empresarial%20(dise&#241;o%20gr&#225;fic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99F6F20CEBC4F5BBE42246747C4C6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186E26-5913-4F3F-9B48-F0DD7FA44DE2}"/>
      </w:docPartPr>
      <w:docPartBody>
        <w:p w:rsidR="00000000" w:rsidRDefault="00000000">
          <w:pPr>
            <w:pStyle w:val="199F6F20CEBC4F5BBE42246747C4C621"/>
          </w:pPr>
          <w:r>
            <w:rPr>
              <w:lang w:bidi="es-ES"/>
            </w:rPr>
            <w:t>Escriba el título de capítulo (nivel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F82"/>
    <w:rsid w:val="00181F82"/>
    <w:rsid w:val="00454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99F6F20CEBC4F5BBE42246747C4C621">
    <w:name w:val="199F6F20CEBC4F5BBE42246747C4C621"/>
  </w:style>
  <w:style w:type="paragraph" w:customStyle="1" w:styleId="4BBD9F33BDA84F3B8FAB8275B95AE875">
    <w:name w:val="4BBD9F33BDA84F3B8FAB8275B95AE875"/>
  </w:style>
  <w:style w:type="paragraph" w:customStyle="1" w:styleId="DC4019376BFE40EDB3096316EEEE7191">
    <w:name w:val="DC4019376BFE40EDB3096316EEEE7191"/>
  </w:style>
  <w:style w:type="paragraph" w:customStyle="1" w:styleId="4A9C316CDD17456FAC97910A7B3B9131">
    <w:name w:val="4A9C316CDD17456FAC97910A7B3B9131"/>
  </w:style>
  <w:style w:type="paragraph" w:customStyle="1" w:styleId="87EB5EABC2A740F7B2FA1C875E13233B">
    <w:name w:val="87EB5EABC2A740F7B2FA1C875E13233B"/>
  </w:style>
  <w:style w:type="paragraph" w:customStyle="1" w:styleId="02C0223E038F4841A6816775981714E4">
    <w:name w:val="02C0223E038F4841A6816775981714E4"/>
  </w:style>
  <w:style w:type="paragraph" w:customStyle="1" w:styleId="56E383868450425D8E7139E351AA3DC7">
    <w:name w:val="56E383868450425D8E7139E351AA3DC7"/>
    <w:rsid w:val="00181F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3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empresarial (diseño gráfico).dotx</Template>
  <TotalTime>3</TotalTime>
  <Pages>18</Pages>
  <Words>1607</Words>
  <Characters>8839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Alberto Aldana Ricaurte</dc:creator>
  <cp:keywords/>
  <dc:description/>
  <cp:lastModifiedBy>Jemes Navarro Blanco</cp:lastModifiedBy>
  <cp:revision>2</cp:revision>
  <dcterms:created xsi:type="dcterms:W3CDTF">2022-10-01T21:10:00Z</dcterms:created>
  <dcterms:modified xsi:type="dcterms:W3CDTF">2022-10-01T21:10:00Z</dcterms:modified>
</cp:coreProperties>
</file>